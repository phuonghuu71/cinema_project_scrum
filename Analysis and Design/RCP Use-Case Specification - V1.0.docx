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D06AE" w14:textId="47188C8D" w:rsidR="00812E57" w:rsidRDefault="00831495" w:rsidP="00812E57">
      <w:pPr>
        <w:pStyle w:val="Title"/>
        <w:jc w:val="right"/>
      </w:pPr>
      <w:fldSimple w:instr=" SUBJECT  \* MERGEFORMAT ">
        <w:r w:rsidR="00297E52">
          <w:t xml:space="preserve">Cinema </w:t>
        </w:r>
        <w:r w:rsidR="00F60B00">
          <w:t>Management System</w:t>
        </w:r>
      </w:fldSimple>
    </w:p>
    <w:p w14:paraId="49B5F356" w14:textId="60CC8FEC" w:rsidR="00812E57" w:rsidRDefault="00831495" w:rsidP="00812E57">
      <w:pPr>
        <w:pStyle w:val="Title"/>
        <w:jc w:val="right"/>
      </w:pPr>
      <w:fldSimple w:instr="title  \* Mergeformat ">
        <w:r w:rsidR="00502991">
          <w:t>Use-Case Specification</w:t>
        </w:r>
      </w:fldSimple>
    </w:p>
    <w:p w14:paraId="644517EF" w14:textId="77777777" w:rsidR="00812E57" w:rsidRDefault="00812E57" w:rsidP="00812E57">
      <w:pPr>
        <w:pStyle w:val="Title"/>
        <w:jc w:val="right"/>
      </w:pPr>
    </w:p>
    <w:p w14:paraId="49B42907" w14:textId="11B3F567" w:rsidR="00812E57" w:rsidRDefault="00812E57" w:rsidP="00812E57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DD95B9B" w14:textId="22F007A1" w:rsidR="009C307A" w:rsidRDefault="009C307A" w:rsidP="00812E57">
      <w:pPr>
        <w:pStyle w:val="Title"/>
        <w:jc w:val="left"/>
        <w:rPr>
          <w:sz w:val="28"/>
          <w:szCs w:val="28"/>
        </w:rPr>
        <w:sectPr w:rsidR="009C307A">
          <w:head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9D7D8E2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48169293" w14:textId="77777777" w:rsidTr="3162118B">
        <w:tc>
          <w:tcPr>
            <w:tcW w:w="2304" w:type="dxa"/>
          </w:tcPr>
          <w:p w14:paraId="28A8394F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8AB520E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F77D26E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2D09CA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1422ACC8" w14:textId="77777777" w:rsidTr="3162118B">
        <w:tc>
          <w:tcPr>
            <w:tcW w:w="2304" w:type="dxa"/>
          </w:tcPr>
          <w:p w14:paraId="2501FE6D" w14:textId="31E5D591" w:rsidR="009C307A" w:rsidRDefault="00013CAF" w:rsidP="00332B69">
            <w:pPr>
              <w:pStyle w:val="Tabletext"/>
              <w:jc w:val="center"/>
            </w:pPr>
            <w:r>
              <w:t>02/01/2020</w:t>
            </w:r>
          </w:p>
        </w:tc>
        <w:tc>
          <w:tcPr>
            <w:tcW w:w="1152" w:type="dxa"/>
          </w:tcPr>
          <w:p w14:paraId="588A5A16" w14:textId="316CF6E2" w:rsidR="009C307A" w:rsidRDefault="000F755F" w:rsidP="00332B69">
            <w:pPr>
              <w:pStyle w:val="Tabletext"/>
              <w:jc w:val="center"/>
            </w:pPr>
            <w:r>
              <w:t>0</w:t>
            </w:r>
            <w:r w:rsidR="46248A2B">
              <w:t>.</w:t>
            </w:r>
            <w:r>
              <w:t>1</w:t>
            </w:r>
          </w:p>
        </w:tc>
        <w:tc>
          <w:tcPr>
            <w:tcW w:w="3744" w:type="dxa"/>
          </w:tcPr>
          <w:p w14:paraId="4EAEEA90" w14:textId="62F0357D" w:rsidR="009C307A" w:rsidRDefault="000F755F" w:rsidP="3162118B">
            <w:pPr>
              <w:pStyle w:val="Tabletext"/>
            </w:pPr>
            <w:r>
              <w:t xml:space="preserve">Initial </w:t>
            </w:r>
            <w:r w:rsidR="00BF41A0">
              <w:t>document</w:t>
            </w:r>
          </w:p>
        </w:tc>
        <w:tc>
          <w:tcPr>
            <w:tcW w:w="2304" w:type="dxa"/>
          </w:tcPr>
          <w:p w14:paraId="276977B9" w14:textId="05222E64" w:rsidR="009C307A" w:rsidRPr="00C90819" w:rsidRDefault="00C90819">
            <w:pPr>
              <w:pStyle w:val="Tabletext"/>
              <w:rPr>
                <w:lang w:val="en-001"/>
              </w:rPr>
            </w:pPr>
            <w:r>
              <w:rPr>
                <w:lang w:val="en-001"/>
              </w:rPr>
              <w:t>Phạm Nguyễn Hữu Phương</w:t>
            </w:r>
          </w:p>
        </w:tc>
      </w:tr>
      <w:tr w:rsidR="009C307A" w14:paraId="17B17BA8" w14:textId="77777777" w:rsidTr="3162118B">
        <w:tc>
          <w:tcPr>
            <w:tcW w:w="2304" w:type="dxa"/>
          </w:tcPr>
          <w:p w14:paraId="114B2D74" w14:textId="7E0F55DE" w:rsidR="009C307A" w:rsidRDefault="009C307A" w:rsidP="00332B69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0C1B88D8" w14:textId="06D03F0C" w:rsidR="009C307A" w:rsidRDefault="009C307A" w:rsidP="00332B69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175D87CF" w14:textId="54958305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7A2FD2A8" w14:textId="6828C611" w:rsidR="009C307A" w:rsidRDefault="009C307A">
            <w:pPr>
              <w:pStyle w:val="Tabletext"/>
            </w:pPr>
          </w:p>
        </w:tc>
      </w:tr>
      <w:tr w:rsidR="009C307A" w14:paraId="23D28D46" w14:textId="77777777" w:rsidTr="3162118B">
        <w:tc>
          <w:tcPr>
            <w:tcW w:w="2304" w:type="dxa"/>
          </w:tcPr>
          <w:p w14:paraId="0EE1A2FE" w14:textId="15840693" w:rsidR="009C307A" w:rsidRDefault="009C307A" w:rsidP="00332B69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01369E47" w14:textId="11F595E4" w:rsidR="009C307A" w:rsidRDefault="009C307A" w:rsidP="00332B69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2762BF85" w14:textId="2D5E33CA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125A0DDD" w14:textId="77777777" w:rsidR="009C307A" w:rsidRDefault="009C307A">
            <w:pPr>
              <w:pStyle w:val="Tabletext"/>
            </w:pPr>
          </w:p>
        </w:tc>
      </w:tr>
      <w:tr w:rsidR="00CB6EEB" w14:paraId="3A810AF4" w14:textId="77777777" w:rsidTr="3162118B">
        <w:tc>
          <w:tcPr>
            <w:tcW w:w="2304" w:type="dxa"/>
          </w:tcPr>
          <w:p w14:paraId="572650C0" w14:textId="366A8BCB" w:rsidR="00CB6EEB" w:rsidRDefault="00CB6EEB" w:rsidP="00BC6E99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73F4CAB6" w14:textId="77D4B682" w:rsidR="00CB6EEB" w:rsidRDefault="00CB6EEB" w:rsidP="00BC6E99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111196B7" w14:textId="04FCF878" w:rsidR="00CB6EEB" w:rsidRDefault="00CB6EEB">
            <w:pPr>
              <w:pStyle w:val="Tabletext"/>
            </w:pPr>
          </w:p>
        </w:tc>
        <w:tc>
          <w:tcPr>
            <w:tcW w:w="2304" w:type="dxa"/>
          </w:tcPr>
          <w:p w14:paraId="6ACFA1DA" w14:textId="77777777" w:rsidR="00CB6EEB" w:rsidRDefault="00CB6EEB">
            <w:pPr>
              <w:pStyle w:val="Tabletext"/>
            </w:pPr>
          </w:p>
        </w:tc>
      </w:tr>
      <w:tr w:rsidR="009C307A" w14:paraId="293C95D8" w14:textId="77777777" w:rsidTr="3162118B">
        <w:tc>
          <w:tcPr>
            <w:tcW w:w="2304" w:type="dxa"/>
          </w:tcPr>
          <w:p w14:paraId="5F82782D" w14:textId="61CF8FBC" w:rsidR="009C307A" w:rsidRDefault="009C307A" w:rsidP="00BC6E99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2B495251" w14:textId="7BD2D202" w:rsidR="009C307A" w:rsidRDefault="009C307A" w:rsidP="00BC6E99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36E7C83D" w14:textId="3081BA3F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74F9ABB1" w14:textId="77777777" w:rsidR="009C307A" w:rsidRDefault="009C307A">
            <w:pPr>
              <w:pStyle w:val="Tabletext"/>
            </w:pPr>
          </w:p>
        </w:tc>
      </w:tr>
      <w:tr w:rsidR="00E6470D" w14:paraId="565E6C73" w14:textId="77777777" w:rsidTr="3162118B">
        <w:tc>
          <w:tcPr>
            <w:tcW w:w="2304" w:type="dxa"/>
          </w:tcPr>
          <w:p w14:paraId="46D9665A" w14:textId="2CF774D3" w:rsidR="00E6470D" w:rsidRDefault="00E6470D" w:rsidP="00BC6E99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1D38539A" w14:textId="4B6CEE1C" w:rsidR="00E6470D" w:rsidRDefault="00E6470D" w:rsidP="00BC6E99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14EC0AAC" w14:textId="72CA069F" w:rsidR="00E6470D" w:rsidRDefault="00E6470D">
            <w:pPr>
              <w:pStyle w:val="Tabletext"/>
            </w:pPr>
          </w:p>
        </w:tc>
        <w:tc>
          <w:tcPr>
            <w:tcW w:w="2304" w:type="dxa"/>
          </w:tcPr>
          <w:p w14:paraId="3E622627" w14:textId="77777777" w:rsidR="00E6470D" w:rsidRDefault="00E6470D">
            <w:pPr>
              <w:pStyle w:val="Tabletext"/>
            </w:pPr>
          </w:p>
        </w:tc>
      </w:tr>
    </w:tbl>
    <w:p w14:paraId="144D52B8" w14:textId="77777777" w:rsidR="009C307A" w:rsidRDefault="009C307A"/>
    <w:p w14:paraId="756B08C0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6A24505F" w14:textId="77DCF38B" w:rsidR="00E872EF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872EF">
        <w:rPr>
          <w:noProof/>
        </w:rPr>
        <w:t>1.</w:t>
      </w:r>
      <w:r w:rsidR="00E872E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872EF">
        <w:rPr>
          <w:noProof/>
        </w:rPr>
        <w:t>Use-Case Model</w:t>
      </w:r>
      <w:r w:rsidR="00E872EF">
        <w:rPr>
          <w:noProof/>
        </w:rPr>
        <w:tab/>
      </w:r>
      <w:r w:rsidR="00E872EF">
        <w:rPr>
          <w:noProof/>
        </w:rPr>
        <w:fldChar w:fldCharType="begin"/>
      </w:r>
      <w:r w:rsidR="00E872EF">
        <w:rPr>
          <w:noProof/>
        </w:rPr>
        <w:instrText xml:space="preserve"> PAGEREF _Toc60512013 \h </w:instrText>
      </w:r>
      <w:r w:rsidR="00E872EF">
        <w:rPr>
          <w:noProof/>
        </w:rPr>
      </w:r>
      <w:r w:rsidR="00E872EF">
        <w:rPr>
          <w:noProof/>
        </w:rPr>
        <w:fldChar w:fldCharType="separate"/>
      </w:r>
      <w:r w:rsidR="00E872EF">
        <w:rPr>
          <w:noProof/>
        </w:rPr>
        <w:t>4</w:t>
      </w:r>
      <w:r w:rsidR="00E872EF">
        <w:rPr>
          <w:noProof/>
        </w:rPr>
        <w:fldChar w:fldCharType="end"/>
      </w:r>
    </w:p>
    <w:p w14:paraId="0E2C2AC6" w14:textId="29C79628" w:rsidR="00E872EF" w:rsidRDefault="00E872E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_Toc60512014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71B4BC" w14:textId="282349DF" w:rsidR="00E872EF" w:rsidRDefault="00E872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05EF1">
        <w:rPr>
          <w:noProof/>
          <w:lang w:val="vi-VN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_Toc60512015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2F8316" w14:textId="5A0DED3F" w:rsidR="00E872EF" w:rsidRDefault="00E872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05EF1">
        <w:rPr>
          <w:noProof/>
          <w:lang w:val="vi-VN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Booking Tickets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_Toc60512016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C4C753" w14:textId="2D8880D7" w:rsidR="00E872EF" w:rsidRDefault="00E872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05EF1">
        <w:rPr>
          <w:noProof/>
          <w:lang w:val="vi-VN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Cancel Booking Tickets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_Toc60512017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1F76F1" w14:textId="0A5F9170" w:rsidR="00E872EF" w:rsidRDefault="00E872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05EF1">
        <w:rPr>
          <w:rFonts w:eastAsia="Arial" w:cs="Arial"/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_Toc60512018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22F9CF" w14:textId="5969ED9F" w:rsidR="00E872EF" w:rsidRDefault="00E872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05EF1">
        <w:rPr>
          <w:rFonts w:eastAsia="Arial" w:cs="Arial"/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_Toc60512019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D63025" w14:textId="63DD8891" w:rsidR="00E872EF" w:rsidRDefault="00E872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05EF1">
        <w:rPr>
          <w:rFonts w:eastAsia="Arial" w:cs="Arial"/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_Toc60512020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263393" w14:textId="0701F342" w:rsidR="004E3DCC" w:rsidRDefault="00630073" w:rsidP="004E3DCC">
      <w:r>
        <w:fldChar w:fldCharType="end"/>
      </w:r>
      <w:r>
        <w:br w:type="page"/>
      </w:r>
    </w:p>
    <w:p w14:paraId="6D73FDB2" w14:textId="412D6BCF" w:rsidR="004E3DCC" w:rsidRDefault="004E3DCC" w:rsidP="3162118B">
      <w:pPr>
        <w:pStyle w:val="Heading1"/>
      </w:pPr>
      <w:bookmarkStart w:id="0" w:name="_Toc60512013"/>
      <w:r>
        <w:lastRenderedPageBreak/>
        <w:t>Use-</w:t>
      </w:r>
      <w:r w:rsidR="00C53BF6">
        <w:t>C</w:t>
      </w:r>
      <w:r>
        <w:t>ase Model</w:t>
      </w:r>
      <w:bookmarkEnd w:id="0"/>
    </w:p>
    <w:p w14:paraId="2276F259" w14:textId="77777777" w:rsidR="00EA1CA2" w:rsidRPr="00EA1CA2" w:rsidRDefault="00EA1CA2" w:rsidP="00EA1CA2"/>
    <w:p w14:paraId="6DAB96D8" w14:textId="7314CF29" w:rsidR="0BF4F5C2" w:rsidRDefault="001D762A" w:rsidP="00C243D1">
      <w:pPr>
        <w:jc w:val="center"/>
      </w:pPr>
      <w:r>
        <w:rPr>
          <w:noProof/>
        </w:rPr>
        <w:drawing>
          <wp:inline distT="0" distB="0" distL="0" distR="0" wp14:anchorId="2042E4E9" wp14:editId="6476FFB3">
            <wp:extent cx="6179889" cy="3459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831" cy="346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94CA" w14:textId="77777777" w:rsidR="00B568CA" w:rsidRDefault="00B568CA" w:rsidP="00B568CA"/>
    <w:p w14:paraId="15D87A85" w14:textId="0475F1B1" w:rsidR="004E3DCC" w:rsidRDefault="00591379" w:rsidP="00876F9C">
      <w:pPr>
        <w:pStyle w:val="Heading1"/>
      </w:pPr>
      <w:bookmarkStart w:id="1" w:name="_Toc60512014"/>
      <w:r>
        <w:t>Use-</w:t>
      </w:r>
      <w:r w:rsidR="00C53BF6">
        <w:t>C</w:t>
      </w:r>
      <w:r>
        <w:t xml:space="preserve">ase </w:t>
      </w:r>
      <w:r w:rsidR="00016409">
        <w:t>Specifications</w:t>
      </w:r>
      <w:bookmarkEnd w:id="1"/>
    </w:p>
    <w:p w14:paraId="1D18271E" w14:textId="3A1CBE3E" w:rsidR="002A228E" w:rsidRDefault="002A228E" w:rsidP="002A228E">
      <w:pPr>
        <w:pStyle w:val="Heading2"/>
        <w:rPr>
          <w:lang w:val="vi-VN"/>
        </w:rPr>
      </w:pPr>
      <w:bookmarkStart w:id="2" w:name="_Toc60512015"/>
      <w:r>
        <w:t>Use-Case: Login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7292"/>
      </w:tblGrid>
      <w:tr w:rsidR="002A228E" w14:paraId="03DA25EB" w14:textId="77777777" w:rsidTr="001F631A">
        <w:tc>
          <w:tcPr>
            <w:tcW w:w="2088" w:type="dxa"/>
          </w:tcPr>
          <w:p w14:paraId="42A1701B" w14:textId="77777777" w:rsidR="002A228E" w:rsidRDefault="002A228E" w:rsidP="001F631A">
            <w:r>
              <w:t>Use case Name</w:t>
            </w:r>
          </w:p>
        </w:tc>
        <w:tc>
          <w:tcPr>
            <w:tcW w:w="7488" w:type="dxa"/>
          </w:tcPr>
          <w:p w14:paraId="46569D37" w14:textId="72E74E83" w:rsidR="002A228E" w:rsidRDefault="002A228E" w:rsidP="001F631A">
            <w:r>
              <w:t>Log in to system</w:t>
            </w:r>
          </w:p>
        </w:tc>
      </w:tr>
      <w:tr w:rsidR="002A228E" w14:paraId="186F3D7E" w14:textId="77777777" w:rsidTr="001F631A">
        <w:tc>
          <w:tcPr>
            <w:tcW w:w="2088" w:type="dxa"/>
          </w:tcPr>
          <w:p w14:paraId="62ED612A" w14:textId="77777777" w:rsidR="002A228E" w:rsidRDefault="002A228E" w:rsidP="001F631A">
            <w:r>
              <w:t>Brief description</w:t>
            </w:r>
          </w:p>
        </w:tc>
        <w:tc>
          <w:tcPr>
            <w:tcW w:w="7488" w:type="dxa"/>
          </w:tcPr>
          <w:p w14:paraId="47B57C52" w14:textId="6CC2A22E" w:rsidR="002A228E" w:rsidRDefault="002A228E" w:rsidP="001F631A">
            <w:r>
              <w:t>This use case describes how the User can log in to system</w:t>
            </w:r>
          </w:p>
        </w:tc>
      </w:tr>
      <w:tr w:rsidR="002A228E" w14:paraId="5D67E768" w14:textId="77777777" w:rsidTr="001F631A">
        <w:tc>
          <w:tcPr>
            <w:tcW w:w="2088" w:type="dxa"/>
          </w:tcPr>
          <w:p w14:paraId="7E96CD3B" w14:textId="77777777" w:rsidR="002A228E" w:rsidRDefault="002A228E" w:rsidP="001F631A">
            <w:r>
              <w:t>Actors</w:t>
            </w:r>
          </w:p>
        </w:tc>
        <w:tc>
          <w:tcPr>
            <w:tcW w:w="7488" w:type="dxa"/>
          </w:tcPr>
          <w:p w14:paraId="7A4C550E" w14:textId="1098D27A" w:rsidR="002A228E" w:rsidRDefault="002A28FC" w:rsidP="001F631A">
            <w:r>
              <w:t>Employee, Admin</w:t>
            </w:r>
          </w:p>
        </w:tc>
      </w:tr>
      <w:tr w:rsidR="002A228E" w14:paraId="41C19AB9" w14:textId="77777777" w:rsidTr="001F631A">
        <w:tc>
          <w:tcPr>
            <w:tcW w:w="2088" w:type="dxa"/>
          </w:tcPr>
          <w:p w14:paraId="76255B37" w14:textId="77777777" w:rsidR="002A228E" w:rsidRDefault="002A228E" w:rsidP="001F631A">
            <w:r>
              <w:t>Basic Flow</w:t>
            </w:r>
          </w:p>
        </w:tc>
        <w:tc>
          <w:tcPr>
            <w:tcW w:w="7488" w:type="dxa"/>
          </w:tcPr>
          <w:p w14:paraId="15DCF42A" w14:textId="77777777" w:rsidR="00DE0A5C" w:rsidRDefault="00DE0A5C" w:rsidP="00DE0A5C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At login screen, user input account and password </w:t>
            </w:r>
          </w:p>
          <w:p w14:paraId="588F9D0A" w14:textId="25103AF2" w:rsidR="00DE0A5C" w:rsidRDefault="00DE0A5C" w:rsidP="00DE0A5C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User clicks “Login” button to login </w:t>
            </w:r>
          </w:p>
          <w:p w14:paraId="3D9CC1BF" w14:textId="7AB2203D" w:rsidR="002A228E" w:rsidRPr="00DE0A5C" w:rsidRDefault="00DE0A5C" w:rsidP="00DE0A5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System displays the user screen</w:t>
            </w:r>
          </w:p>
        </w:tc>
      </w:tr>
      <w:tr w:rsidR="002A228E" w14:paraId="2C0346E7" w14:textId="77777777" w:rsidTr="001F631A">
        <w:tc>
          <w:tcPr>
            <w:tcW w:w="2088" w:type="dxa"/>
          </w:tcPr>
          <w:p w14:paraId="3B5978FC" w14:textId="77777777" w:rsidR="002A228E" w:rsidRDefault="002A228E" w:rsidP="001F631A">
            <w:r>
              <w:t>Alternative Flows</w:t>
            </w:r>
          </w:p>
        </w:tc>
        <w:tc>
          <w:tcPr>
            <w:tcW w:w="7488" w:type="dxa"/>
          </w:tcPr>
          <w:p w14:paraId="728323DA" w14:textId="77777777" w:rsidR="002A228E" w:rsidRDefault="002A228E" w:rsidP="001F631A"/>
        </w:tc>
      </w:tr>
      <w:tr w:rsidR="002A228E" w14:paraId="7EC8DD2C" w14:textId="77777777" w:rsidTr="001F631A">
        <w:tc>
          <w:tcPr>
            <w:tcW w:w="2088" w:type="dxa"/>
          </w:tcPr>
          <w:p w14:paraId="14C3C431" w14:textId="77777777" w:rsidR="002A228E" w:rsidRDefault="002A228E" w:rsidP="001F631A">
            <w:r>
              <w:t>Pre-conditions</w:t>
            </w:r>
          </w:p>
        </w:tc>
        <w:tc>
          <w:tcPr>
            <w:tcW w:w="7488" w:type="dxa"/>
          </w:tcPr>
          <w:p w14:paraId="354A4F16" w14:textId="77777777" w:rsidR="002A228E" w:rsidRDefault="002A228E" w:rsidP="001F631A">
            <w:r>
              <w:t>User runs application</w:t>
            </w:r>
          </w:p>
        </w:tc>
      </w:tr>
      <w:tr w:rsidR="002A228E" w14:paraId="2C590B99" w14:textId="77777777" w:rsidTr="001F631A">
        <w:tc>
          <w:tcPr>
            <w:tcW w:w="2088" w:type="dxa"/>
          </w:tcPr>
          <w:p w14:paraId="7AD9ED8C" w14:textId="77777777" w:rsidR="002A228E" w:rsidRDefault="002A228E" w:rsidP="001F631A">
            <w:r>
              <w:t>Post-conditions</w:t>
            </w:r>
          </w:p>
        </w:tc>
        <w:tc>
          <w:tcPr>
            <w:tcW w:w="7488" w:type="dxa"/>
          </w:tcPr>
          <w:p w14:paraId="157B0AC6" w14:textId="51260330" w:rsidR="002A228E" w:rsidRDefault="00115C9A" w:rsidP="001F631A">
            <w:r>
              <w:rPr>
                <w:rStyle w:val="normaltextrun"/>
                <w:rFonts w:ascii="Calibri" w:hAnsi="Calibri"/>
                <w:color w:val="000000"/>
                <w:shd w:val="clear" w:color="auto" w:fill="FFFFFF"/>
              </w:rPr>
              <w:t>User successfully login to system and view features</w:t>
            </w:r>
          </w:p>
        </w:tc>
      </w:tr>
    </w:tbl>
    <w:p w14:paraId="7FB3502F" w14:textId="77777777" w:rsidR="002A228E" w:rsidRPr="00F47A89" w:rsidRDefault="002A228E" w:rsidP="00F47A89"/>
    <w:p w14:paraId="04713DC7" w14:textId="082B91B2" w:rsidR="00152ADE" w:rsidRDefault="00152ADE" w:rsidP="00152ADE">
      <w:pPr>
        <w:pStyle w:val="Heading2"/>
        <w:rPr>
          <w:lang w:val="vi-VN"/>
        </w:rPr>
      </w:pPr>
      <w:bookmarkStart w:id="3" w:name="_Toc60512016"/>
      <w:r>
        <w:t>Use-Case: Booking</w:t>
      </w:r>
      <w:r w:rsidR="00EE3FB4">
        <w:t xml:space="preserve"> Tickets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152ADE" w14:paraId="367D848F" w14:textId="77777777" w:rsidTr="001F631A">
        <w:tc>
          <w:tcPr>
            <w:tcW w:w="2088" w:type="dxa"/>
          </w:tcPr>
          <w:p w14:paraId="075BA110" w14:textId="77777777" w:rsidR="00152ADE" w:rsidRDefault="00152ADE" w:rsidP="001F631A">
            <w:r>
              <w:t>Use case Name</w:t>
            </w:r>
          </w:p>
        </w:tc>
        <w:tc>
          <w:tcPr>
            <w:tcW w:w="7488" w:type="dxa"/>
          </w:tcPr>
          <w:p w14:paraId="613E84E7" w14:textId="065DABE9" w:rsidR="00152ADE" w:rsidRDefault="00152ADE" w:rsidP="001F631A">
            <w:r>
              <w:t xml:space="preserve">Book </w:t>
            </w:r>
            <w:r w:rsidR="009422BE">
              <w:t>tickets</w:t>
            </w:r>
          </w:p>
        </w:tc>
      </w:tr>
      <w:tr w:rsidR="00152ADE" w14:paraId="0F619982" w14:textId="77777777" w:rsidTr="001F631A">
        <w:tc>
          <w:tcPr>
            <w:tcW w:w="2088" w:type="dxa"/>
          </w:tcPr>
          <w:p w14:paraId="08533858" w14:textId="77777777" w:rsidR="00152ADE" w:rsidRDefault="00152ADE" w:rsidP="001F631A">
            <w:r>
              <w:t>Brief description</w:t>
            </w:r>
          </w:p>
        </w:tc>
        <w:tc>
          <w:tcPr>
            <w:tcW w:w="7488" w:type="dxa"/>
          </w:tcPr>
          <w:p w14:paraId="7BA54C00" w14:textId="592A532D" w:rsidR="00152ADE" w:rsidRDefault="00152ADE" w:rsidP="001F631A">
            <w:r>
              <w:t xml:space="preserve">This use case describes how the User can book </w:t>
            </w:r>
            <w:r w:rsidR="009422BE">
              <w:t>tickets</w:t>
            </w:r>
          </w:p>
        </w:tc>
      </w:tr>
      <w:tr w:rsidR="00152ADE" w14:paraId="0B850B36" w14:textId="77777777" w:rsidTr="001F631A">
        <w:tc>
          <w:tcPr>
            <w:tcW w:w="2088" w:type="dxa"/>
          </w:tcPr>
          <w:p w14:paraId="2E4ACD4B" w14:textId="77777777" w:rsidR="00152ADE" w:rsidRDefault="00152ADE" w:rsidP="001F631A">
            <w:r>
              <w:t>Actors</w:t>
            </w:r>
          </w:p>
        </w:tc>
        <w:tc>
          <w:tcPr>
            <w:tcW w:w="7488" w:type="dxa"/>
          </w:tcPr>
          <w:p w14:paraId="06B29183" w14:textId="65CC18C7" w:rsidR="00152ADE" w:rsidRDefault="001D728A" w:rsidP="001F631A">
            <w:r>
              <w:t>Employee</w:t>
            </w:r>
          </w:p>
        </w:tc>
      </w:tr>
      <w:tr w:rsidR="00152ADE" w14:paraId="25EFDAE6" w14:textId="77777777" w:rsidTr="001F631A">
        <w:tc>
          <w:tcPr>
            <w:tcW w:w="2088" w:type="dxa"/>
          </w:tcPr>
          <w:p w14:paraId="0A0BC813" w14:textId="77777777" w:rsidR="00152ADE" w:rsidRDefault="00152ADE" w:rsidP="001F631A">
            <w:r>
              <w:t>Basic Flow</w:t>
            </w:r>
          </w:p>
        </w:tc>
        <w:tc>
          <w:tcPr>
            <w:tcW w:w="7488" w:type="dxa"/>
          </w:tcPr>
          <w:p w14:paraId="01072FE3" w14:textId="3F30234B" w:rsidR="00152ADE" w:rsidRPr="008B42AC" w:rsidRDefault="00152ADE" w:rsidP="00E92B5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eastAsiaTheme="minorEastAsia"/>
              </w:rPr>
            </w:pPr>
            <w:r>
              <w:t xml:space="preserve">At main menu, user selects </w:t>
            </w:r>
            <w:r w:rsidR="00F9428D">
              <w:t>“</w:t>
            </w:r>
            <w:r w:rsidR="000E1BAE">
              <w:t>Book Tickets</w:t>
            </w:r>
            <w:r w:rsidR="00F9428D">
              <w:t>”</w:t>
            </w:r>
            <w:r>
              <w:t xml:space="preserve"> menu item</w:t>
            </w:r>
          </w:p>
          <w:p w14:paraId="65D9FA8B" w14:textId="24FA49F5" w:rsidR="007D44C9" w:rsidRDefault="007D44C9" w:rsidP="00E92B51">
            <w:pPr>
              <w:pStyle w:val="ListParagraph"/>
              <w:numPr>
                <w:ilvl w:val="0"/>
                <w:numId w:val="57"/>
              </w:numPr>
              <w:spacing w:line="240" w:lineRule="auto"/>
            </w:pPr>
            <w:r>
              <w:t>User input booking information</w:t>
            </w:r>
          </w:p>
          <w:p w14:paraId="30D33ABB" w14:textId="61D649AC" w:rsidR="00E236E9" w:rsidRDefault="000A36D0" w:rsidP="00E92B51">
            <w:pPr>
              <w:pStyle w:val="ListParagraph"/>
              <w:numPr>
                <w:ilvl w:val="0"/>
                <w:numId w:val="57"/>
              </w:numPr>
              <w:spacing w:after="0" w:line="240" w:lineRule="auto"/>
            </w:pPr>
            <w:r>
              <w:t>User clicks “</w:t>
            </w:r>
            <w:r w:rsidR="00D57222">
              <w:t>Book</w:t>
            </w:r>
            <w:r>
              <w:t>”</w:t>
            </w:r>
            <w:r w:rsidR="00E92B51">
              <w:t xml:space="preserve"> button to complete</w:t>
            </w:r>
          </w:p>
          <w:p w14:paraId="6E4D48D4" w14:textId="3280DC7E" w:rsidR="00C1543B" w:rsidRPr="007D44C9" w:rsidRDefault="00C1543B" w:rsidP="00E92B51">
            <w:pPr>
              <w:pStyle w:val="ListParagraph"/>
              <w:numPr>
                <w:ilvl w:val="0"/>
                <w:numId w:val="57"/>
              </w:numPr>
              <w:spacing w:after="0" w:line="240" w:lineRule="auto"/>
            </w:pPr>
            <w:r>
              <w:t>System displays the result on the user screen</w:t>
            </w:r>
          </w:p>
        </w:tc>
      </w:tr>
      <w:tr w:rsidR="00152ADE" w14:paraId="695FA2F4" w14:textId="77777777" w:rsidTr="001F631A">
        <w:tc>
          <w:tcPr>
            <w:tcW w:w="2088" w:type="dxa"/>
          </w:tcPr>
          <w:p w14:paraId="7DAD7EBF" w14:textId="77777777" w:rsidR="00152ADE" w:rsidRDefault="00152ADE" w:rsidP="001F631A">
            <w:r>
              <w:t>Alternative Flows</w:t>
            </w:r>
          </w:p>
        </w:tc>
        <w:tc>
          <w:tcPr>
            <w:tcW w:w="7488" w:type="dxa"/>
          </w:tcPr>
          <w:p w14:paraId="03E45363" w14:textId="4BCA569C" w:rsidR="00152ADE" w:rsidRDefault="00152ADE" w:rsidP="001F631A"/>
        </w:tc>
      </w:tr>
      <w:tr w:rsidR="00152ADE" w14:paraId="0E5E9150" w14:textId="77777777" w:rsidTr="001F631A">
        <w:tc>
          <w:tcPr>
            <w:tcW w:w="2088" w:type="dxa"/>
          </w:tcPr>
          <w:p w14:paraId="14FB4801" w14:textId="77777777" w:rsidR="00152ADE" w:rsidRDefault="00152ADE" w:rsidP="001F631A">
            <w:r>
              <w:t>Pre-conditions</w:t>
            </w:r>
          </w:p>
        </w:tc>
        <w:tc>
          <w:tcPr>
            <w:tcW w:w="7488" w:type="dxa"/>
          </w:tcPr>
          <w:p w14:paraId="07060E48" w14:textId="739B2923" w:rsidR="00152ADE" w:rsidRDefault="00152ADE" w:rsidP="001F631A">
            <w:r>
              <w:t xml:space="preserve">User </w:t>
            </w:r>
            <w:r w:rsidR="007D44C9">
              <w:t>logs in</w:t>
            </w:r>
            <w:r>
              <w:t xml:space="preserve"> </w:t>
            </w:r>
            <w:r w:rsidR="007D44C9">
              <w:t>system</w:t>
            </w:r>
          </w:p>
        </w:tc>
      </w:tr>
      <w:tr w:rsidR="00152ADE" w14:paraId="61A4F77A" w14:textId="77777777" w:rsidTr="001F631A">
        <w:tc>
          <w:tcPr>
            <w:tcW w:w="2088" w:type="dxa"/>
          </w:tcPr>
          <w:p w14:paraId="5CF96388" w14:textId="77777777" w:rsidR="00152ADE" w:rsidRDefault="00152ADE" w:rsidP="001F631A">
            <w:r>
              <w:lastRenderedPageBreak/>
              <w:t>Post-conditions</w:t>
            </w:r>
          </w:p>
        </w:tc>
        <w:tc>
          <w:tcPr>
            <w:tcW w:w="7488" w:type="dxa"/>
          </w:tcPr>
          <w:p w14:paraId="666C3E75" w14:textId="65A2BCEB" w:rsidR="00152ADE" w:rsidRDefault="003D273F" w:rsidP="001F631A">
            <w:r>
              <w:t>U</w:t>
            </w:r>
            <w:r w:rsidR="00152ADE">
              <w:t xml:space="preserve">ser books </w:t>
            </w:r>
            <w:r w:rsidR="00DE535E">
              <w:t>ticket</w:t>
            </w:r>
            <w:r w:rsidR="005C029A">
              <w:t>s successfully</w:t>
            </w:r>
            <w:r w:rsidR="00152ADE">
              <w:t>.</w:t>
            </w:r>
          </w:p>
        </w:tc>
      </w:tr>
    </w:tbl>
    <w:p w14:paraId="09729995" w14:textId="62E3C715" w:rsidR="00152ADE" w:rsidRDefault="00152ADE" w:rsidP="004E3DCC"/>
    <w:p w14:paraId="47E4CB09" w14:textId="503EC14C" w:rsidR="00EB2884" w:rsidRDefault="00EB2884" w:rsidP="00EB2884">
      <w:pPr>
        <w:pStyle w:val="Heading2"/>
        <w:rPr>
          <w:lang w:val="vi-VN"/>
        </w:rPr>
      </w:pPr>
      <w:bookmarkStart w:id="4" w:name="_Toc60512017"/>
      <w:r>
        <w:t xml:space="preserve">Use-Case: Cancel </w:t>
      </w:r>
      <w:r w:rsidR="00C3349A">
        <w:t>Booking Tickets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7292"/>
      </w:tblGrid>
      <w:tr w:rsidR="00EB2884" w14:paraId="3839DEC6" w14:textId="77777777" w:rsidTr="001F631A">
        <w:tc>
          <w:tcPr>
            <w:tcW w:w="2088" w:type="dxa"/>
          </w:tcPr>
          <w:p w14:paraId="2F4E013F" w14:textId="77777777" w:rsidR="00EB2884" w:rsidRDefault="00EB2884" w:rsidP="001F631A">
            <w:r>
              <w:t>Use case Name</w:t>
            </w:r>
          </w:p>
        </w:tc>
        <w:tc>
          <w:tcPr>
            <w:tcW w:w="7488" w:type="dxa"/>
          </w:tcPr>
          <w:p w14:paraId="5E9293B8" w14:textId="6D735417" w:rsidR="00EB2884" w:rsidRDefault="00EB2884" w:rsidP="001F631A">
            <w:r>
              <w:t>Cancel booking</w:t>
            </w:r>
            <w:r w:rsidR="00D06000">
              <w:t xml:space="preserve"> tickets</w:t>
            </w:r>
          </w:p>
        </w:tc>
      </w:tr>
      <w:tr w:rsidR="00EB2884" w14:paraId="320A7407" w14:textId="77777777" w:rsidTr="001F631A">
        <w:tc>
          <w:tcPr>
            <w:tcW w:w="2088" w:type="dxa"/>
          </w:tcPr>
          <w:p w14:paraId="1F241F1C" w14:textId="77777777" w:rsidR="00EB2884" w:rsidRDefault="00EB2884" w:rsidP="001F631A">
            <w:r>
              <w:t>Brief description</w:t>
            </w:r>
          </w:p>
        </w:tc>
        <w:tc>
          <w:tcPr>
            <w:tcW w:w="7488" w:type="dxa"/>
          </w:tcPr>
          <w:p w14:paraId="47CA2C18" w14:textId="718FBE5B" w:rsidR="00EB2884" w:rsidRDefault="00EB2884" w:rsidP="001F631A">
            <w:r>
              <w:t xml:space="preserve">This use case describes how the User can cancel </w:t>
            </w:r>
            <w:r w:rsidR="00BD51BF">
              <w:t>booking tickets</w:t>
            </w:r>
          </w:p>
        </w:tc>
      </w:tr>
      <w:tr w:rsidR="00EB2884" w14:paraId="3B60FB32" w14:textId="77777777" w:rsidTr="001F631A">
        <w:tc>
          <w:tcPr>
            <w:tcW w:w="2088" w:type="dxa"/>
          </w:tcPr>
          <w:p w14:paraId="56120C2E" w14:textId="77777777" w:rsidR="00EB2884" w:rsidRDefault="00EB2884" w:rsidP="001F631A">
            <w:r>
              <w:t>Actors</w:t>
            </w:r>
          </w:p>
        </w:tc>
        <w:tc>
          <w:tcPr>
            <w:tcW w:w="7488" w:type="dxa"/>
          </w:tcPr>
          <w:p w14:paraId="0D6A202C" w14:textId="61DF8805" w:rsidR="00EB2884" w:rsidRDefault="00EB2884" w:rsidP="001F631A">
            <w:r>
              <w:t>Employee</w:t>
            </w:r>
          </w:p>
        </w:tc>
      </w:tr>
      <w:tr w:rsidR="00EB2884" w14:paraId="671D3B57" w14:textId="77777777" w:rsidTr="001F631A">
        <w:tc>
          <w:tcPr>
            <w:tcW w:w="2088" w:type="dxa"/>
          </w:tcPr>
          <w:p w14:paraId="12918462" w14:textId="77777777" w:rsidR="00EB2884" w:rsidRDefault="00EB2884" w:rsidP="001F631A">
            <w:r>
              <w:t>Basic Flow</w:t>
            </w:r>
          </w:p>
        </w:tc>
        <w:tc>
          <w:tcPr>
            <w:tcW w:w="7488" w:type="dxa"/>
          </w:tcPr>
          <w:p w14:paraId="2CBDCED5" w14:textId="4277EBB8" w:rsidR="00C1543B" w:rsidRDefault="00C1543B" w:rsidP="00C1543B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eastAsiaTheme="minorEastAsia"/>
              </w:rPr>
            </w:pPr>
            <w:r>
              <w:t>At main menu, user selects “</w:t>
            </w:r>
            <w:r w:rsidR="00871D0A">
              <w:t>Book Tickets</w:t>
            </w:r>
            <w:r>
              <w:t>” menu item</w:t>
            </w:r>
          </w:p>
          <w:p w14:paraId="08B49261" w14:textId="21FA85F4" w:rsidR="00C1543B" w:rsidRDefault="00C1543B" w:rsidP="00C1543B">
            <w:pPr>
              <w:pStyle w:val="ListParagraph"/>
              <w:numPr>
                <w:ilvl w:val="0"/>
                <w:numId w:val="58"/>
              </w:numPr>
              <w:spacing w:after="0" w:line="240" w:lineRule="auto"/>
            </w:pPr>
            <w:r>
              <w:t xml:space="preserve">User </w:t>
            </w:r>
            <w:r w:rsidR="004B0EE6">
              <w:t>searchs</w:t>
            </w:r>
            <w:r w:rsidR="006C3AFF">
              <w:t xml:space="preserve"> </w:t>
            </w:r>
            <w:r w:rsidR="004B0EE6">
              <w:t xml:space="preserve">for the </w:t>
            </w:r>
            <w:r w:rsidR="00490198">
              <w:t>cinema room</w:t>
            </w:r>
          </w:p>
          <w:p w14:paraId="7F477DBF" w14:textId="31A51491" w:rsidR="004B0EE6" w:rsidRDefault="004B0EE6" w:rsidP="00C1543B">
            <w:pPr>
              <w:pStyle w:val="ListParagraph"/>
              <w:numPr>
                <w:ilvl w:val="0"/>
                <w:numId w:val="58"/>
              </w:numPr>
              <w:spacing w:after="0" w:line="240" w:lineRule="auto"/>
            </w:pPr>
            <w:r>
              <w:t>User searchs for the movie</w:t>
            </w:r>
          </w:p>
          <w:p w14:paraId="2512D6F1" w14:textId="39D68011" w:rsidR="004B0EE6" w:rsidRDefault="004B0EE6" w:rsidP="00C1543B">
            <w:pPr>
              <w:pStyle w:val="ListParagraph"/>
              <w:numPr>
                <w:ilvl w:val="0"/>
                <w:numId w:val="58"/>
              </w:numPr>
              <w:spacing w:after="0" w:line="240" w:lineRule="auto"/>
            </w:pPr>
            <w:r>
              <w:t>User searchs for the showtime</w:t>
            </w:r>
          </w:p>
          <w:p w14:paraId="74FBD8C0" w14:textId="31163F79" w:rsidR="004B0EE6" w:rsidRDefault="004B0EE6" w:rsidP="00C1543B">
            <w:pPr>
              <w:pStyle w:val="ListParagraph"/>
              <w:numPr>
                <w:ilvl w:val="0"/>
                <w:numId w:val="58"/>
              </w:numPr>
              <w:spacing w:after="0" w:line="240" w:lineRule="auto"/>
            </w:pPr>
            <w:r>
              <w:t>User searchs for the seat to be canceled</w:t>
            </w:r>
          </w:p>
          <w:p w14:paraId="3D8DD728" w14:textId="2B0912FD" w:rsidR="00D80342" w:rsidRDefault="00D80342" w:rsidP="00C1543B">
            <w:pPr>
              <w:pStyle w:val="ListParagraph"/>
              <w:numPr>
                <w:ilvl w:val="0"/>
                <w:numId w:val="58"/>
              </w:numPr>
              <w:spacing w:after="0" w:line="240" w:lineRule="auto"/>
            </w:pPr>
            <w:r>
              <w:t>User selects the seat that the customer wants to cancel</w:t>
            </w:r>
          </w:p>
          <w:p w14:paraId="56231BEB" w14:textId="77777777" w:rsidR="00D80342" w:rsidRDefault="00C1543B" w:rsidP="00D80342">
            <w:pPr>
              <w:pStyle w:val="ListParagraph"/>
              <w:numPr>
                <w:ilvl w:val="0"/>
                <w:numId w:val="58"/>
              </w:numPr>
              <w:spacing w:after="0" w:line="240" w:lineRule="auto"/>
            </w:pPr>
            <w:r>
              <w:t>User clicks “</w:t>
            </w:r>
            <w:r w:rsidR="000B7000">
              <w:t>Cancel</w:t>
            </w:r>
            <w:r w:rsidR="006C3AFF">
              <w:t xml:space="preserve"> seat</w:t>
            </w:r>
            <w:r>
              <w:t>” button</w:t>
            </w:r>
            <w:r w:rsidR="00D80342">
              <w:t xml:space="preserve"> to complete</w:t>
            </w:r>
          </w:p>
          <w:p w14:paraId="42E1AFAC" w14:textId="0F374372" w:rsidR="00C1543B" w:rsidRPr="007D44C9" w:rsidRDefault="00C1543B" w:rsidP="00D80342">
            <w:pPr>
              <w:pStyle w:val="ListParagraph"/>
              <w:numPr>
                <w:ilvl w:val="0"/>
                <w:numId w:val="58"/>
              </w:numPr>
              <w:spacing w:after="0" w:line="240" w:lineRule="auto"/>
            </w:pPr>
            <w:r>
              <w:t>System displays the result on the user screen</w:t>
            </w:r>
          </w:p>
        </w:tc>
      </w:tr>
      <w:tr w:rsidR="00EB2884" w14:paraId="3C2699EB" w14:textId="77777777" w:rsidTr="001F631A">
        <w:tc>
          <w:tcPr>
            <w:tcW w:w="2088" w:type="dxa"/>
          </w:tcPr>
          <w:p w14:paraId="677A5AFC" w14:textId="77777777" w:rsidR="00EB2884" w:rsidRDefault="00EB2884" w:rsidP="001F631A">
            <w:r>
              <w:t>Alternative Flows</w:t>
            </w:r>
          </w:p>
        </w:tc>
        <w:tc>
          <w:tcPr>
            <w:tcW w:w="7488" w:type="dxa"/>
          </w:tcPr>
          <w:p w14:paraId="5C016257" w14:textId="77777777" w:rsidR="00EB2884" w:rsidRDefault="00EB2884" w:rsidP="001F631A"/>
        </w:tc>
      </w:tr>
      <w:tr w:rsidR="00EB2884" w14:paraId="372BCBE1" w14:textId="77777777" w:rsidTr="001F631A">
        <w:tc>
          <w:tcPr>
            <w:tcW w:w="2088" w:type="dxa"/>
          </w:tcPr>
          <w:p w14:paraId="2FEB9EF2" w14:textId="77777777" w:rsidR="00EB2884" w:rsidRDefault="00EB2884" w:rsidP="001F631A">
            <w:r>
              <w:t>Pre-conditions</w:t>
            </w:r>
          </w:p>
        </w:tc>
        <w:tc>
          <w:tcPr>
            <w:tcW w:w="7488" w:type="dxa"/>
          </w:tcPr>
          <w:p w14:paraId="7D3D63D5" w14:textId="77777777" w:rsidR="00EB2884" w:rsidRDefault="00EB2884" w:rsidP="001F631A">
            <w:r>
              <w:t>User logs in system</w:t>
            </w:r>
          </w:p>
        </w:tc>
      </w:tr>
      <w:tr w:rsidR="00EB2884" w14:paraId="08892313" w14:textId="77777777" w:rsidTr="001F631A">
        <w:tc>
          <w:tcPr>
            <w:tcW w:w="2088" w:type="dxa"/>
          </w:tcPr>
          <w:p w14:paraId="263946FD" w14:textId="77777777" w:rsidR="00EB2884" w:rsidRDefault="00EB2884" w:rsidP="001F631A">
            <w:r>
              <w:t>Post-conditions</w:t>
            </w:r>
          </w:p>
        </w:tc>
        <w:tc>
          <w:tcPr>
            <w:tcW w:w="7488" w:type="dxa"/>
          </w:tcPr>
          <w:p w14:paraId="7E651FFD" w14:textId="3ED9575F" w:rsidR="00EB2884" w:rsidRDefault="00EB2884" w:rsidP="001F631A">
            <w:r>
              <w:t xml:space="preserve">User </w:t>
            </w:r>
            <w:r w:rsidR="008322D8">
              <w:t xml:space="preserve">cancels </w:t>
            </w:r>
            <w:r w:rsidR="00257312">
              <w:t>booking tickets</w:t>
            </w:r>
            <w:r>
              <w:t xml:space="preserve"> successfully.</w:t>
            </w:r>
          </w:p>
        </w:tc>
      </w:tr>
    </w:tbl>
    <w:p w14:paraId="41C3F0CB" w14:textId="77777777" w:rsidR="00EB2884" w:rsidRDefault="00EB2884" w:rsidP="004E3DCC"/>
    <w:p w14:paraId="1A4D9B63" w14:textId="2CA08FFF" w:rsidR="14E377FF" w:rsidRDefault="14E377FF" w:rsidP="6523E258">
      <w:pPr>
        <w:pStyle w:val="Heading2"/>
        <w:rPr>
          <w:rFonts w:eastAsia="Arial" w:cs="Arial"/>
        </w:rPr>
      </w:pPr>
      <w:bookmarkStart w:id="5" w:name="_Toc60512018"/>
      <w:r>
        <w:t>Use-</w:t>
      </w:r>
      <w:r w:rsidR="00342C7C">
        <w:t>C</w:t>
      </w:r>
      <w:r>
        <w:t xml:space="preserve">ase: </w:t>
      </w:r>
      <w:r w:rsidR="00C0793C">
        <w:t>Services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7292"/>
      </w:tblGrid>
      <w:tr w:rsidR="6523E258" w14:paraId="1A70D48A" w14:textId="77777777" w:rsidTr="58B62461">
        <w:tc>
          <w:tcPr>
            <w:tcW w:w="2088" w:type="dxa"/>
          </w:tcPr>
          <w:p w14:paraId="6ACA2B02" w14:textId="4AF13FD6" w:rsidR="6523E258" w:rsidRDefault="6523E258">
            <w:r>
              <w:t>Use case Name</w:t>
            </w:r>
          </w:p>
        </w:tc>
        <w:tc>
          <w:tcPr>
            <w:tcW w:w="7488" w:type="dxa"/>
          </w:tcPr>
          <w:p w14:paraId="0D956EA7" w14:textId="1B9482D5" w:rsidR="1ED0FDAF" w:rsidRDefault="00C0793C" w:rsidP="6523E258">
            <w:r>
              <w:t>Services</w:t>
            </w:r>
          </w:p>
        </w:tc>
      </w:tr>
      <w:tr w:rsidR="6523E258" w14:paraId="6C301655" w14:textId="77777777" w:rsidTr="58B62461">
        <w:tc>
          <w:tcPr>
            <w:tcW w:w="2088" w:type="dxa"/>
          </w:tcPr>
          <w:p w14:paraId="5CD57BF4" w14:textId="2E634715" w:rsidR="6523E258" w:rsidRDefault="6523E258">
            <w:r>
              <w:t>Brief description</w:t>
            </w:r>
          </w:p>
        </w:tc>
        <w:tc>
          <w:tcPr>
            <w:tcW w:w="7488" w:type="dxa"/>
          </w:tcPr>
          <w:p w14:paraId="5964BC53" w14:textId="76D9AD83" w:rsidR="6523E258" w:rsidRDefault="6523E258">
            <w:r>
              <w:t xml:space="preserve">This use case describes how the User can </w:t>
            </w:r>
            <w:r w:rsidR="00C0793C" w:rsidRPr="00C0793C">
              <w:t>add service after booking</w:t>
            </w:r>
            <w:r w:rsidR="00C0793C">
              <w:t xml:space="preserve"> tickets</w:t>
            </w:r>
          </w:p>
        </w:tc>
      </w:tr>
      <w:tr w:rsidR="6523E258" w14:paraId="7D013AA3" w14:textId="77777777" w:rsidTr="58B62461">
        <w:tc>
          <w:tcPr>
            <w:tcW w:w="2088" w:type="dxa"/>
          </w:tcPr>
          <w:p w14:paraId="695AA868" w14:textId="64C2CD60" w:rsidR="6523E258" w:rsidRDefault="6523E258">
            <w:r>
              <w:t>Actors</w:t>
            </w:r>
          </w:p>
        </w:tc>
        <w:tc>
          <w:tcPr>
            <w:tcW w:w="7488" w:type="dxa"/>
          </w:tcPr>
          <w:p w14:paraId="2C6F5D1D" w14:textId="6BB167EE" w:rsidR="6523E258" w:rsidRDefault="00FB426E">
            <w:r>
              <w:t>Employee</w:t>
            </w:r>
          </w:p>
        </w:tc>
      </w:tr>
      <w:tr w:rsidR="6523E258" w14:paraId="1FF4819B" w14:textId="77777777" w:rsidTr="58B62461">
        <w:tc>
          <w:tcPr>
            <w:tcW w:w="2088" w:type="dxa"/>
          </w:tcPr>
          <w:p w14:paraId="203D78A3" w14:textId="44D6D4F4" w:rsidR="6523E258" w:rsidRDefault="6523E258">
            <w:r>
              <w:t>Basic Flow</w:t>
            </w:r>
          </w:p>
        </w:tc>
        <w:tc>
          <w:tcPr>
            <w:tcW w:w="7488" w:type="dxa"/>
          </w:tcPr>
          <w:p w14:paraId="737C7DA5" w14:textId="3D3593EF" w:rsidR="6523E258" w:rsidRDefault="6523E258" w:rsidP="001F149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Theme="minorEastAsia"/>
              </w:rPr>
            </w:pPr>
            <w:r>
              <w:t xml:space="preserve">At main </w:t>
            </w:r>
            <w:r w:rsidR="5FC6B9DF">
              <w:t>menu</w:t>
            </w:r>
            <w:r>
              <w:t>, user select</w:t>
            </w:r>
            <w:r w:rsidR="00183527">
              <w:t>s</w:t>
            </w:r>
            <w:r>
              <w:t xml:space="preserve"> </w:t>
            </w:r>
            <w:r w:rsidR="00D90867">
              <w:t>“</w:t>
            </w:r>
            <w:r w:rsidR="0053087F">
              <w:t>Book Tickets</w:t>
            </w:r>
            <w:r w:rsidR="00D90867">
              <w:t>”</w:t>
            </w:r>
            <w:r w:rsidR="21FAC8E8">
              <w:t xml:space="preserve"> </w:t>
            </w:r>
            <w:r w:rsidR="00D52EF0">
              <w:t xml:space="preserve">menu </w:t>
            </w:r>
            <w:r>
              <w:t>item</w:t>
            </w:r>
          </w:p>
          <w:p w14:paraId="59C6E068" w14:textId="4FF19DAD" w:rsidR="001F1490" w:rsidRDefault="001F1490" w:rsidP="001F149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User searchs for the cinema room</w:t>
            </w:r>
            <w:r w:rsidR="00DF0E00">
              <w:t>.</w:t>
            </w:r>
          </w:p>
          <w:p w14:paraId="3D9BC907" w14:textId="61DF55F6" w:rsidR="001F1490" w:rsidRDefault="001F1490" w:rsidP="001F149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User searchs for the movie</w:t>
            </w:r>
            <w:r w:rsidR="00DF0E00">
              <w:t>.</w:t>
            </w:r>
          </w:p>
          <w:p w14:paraId="1C7BE3D1" w14:textId="20A7D692" w:rsidR="001F1490" w:rsidRDefault="001F1490" w:rsidP="001F149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User searchs for the showtime</w:t>
            </w:r>
            <w:r w:rsidR="00DF0E00">
              <w:t>.</w:t>
            </w:r>
          </w:p>
          <w:p w14:paraId="40CFEF32" w14:textId="615F50B3" w:rsidR="00DF0E00" w:rsidRDefault="00DF0E00" w:rsidP="001F149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User searchs for the seat of the customer.</w:t>
            </w:r>
          </w:p>
          <w:p w14:paraId="4A45D613" w14:textId="5EF1127E" w:rsidR="00DF0E00" w:rsidRDefault="00DF0E00" w:rsidP="001F149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User selects the seat to add services.</w:t>
            </w:r>
          </w:p>
          <w:p w14:paraId="57DF8D56" w14:textId="74E060DE" w:rsidR="001F1490" w:rsidRDefault="001F1490" w:rsidP="001F149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User searchs for </w:t>
            </w:r>
            <w:r w:rsidR="00BE79AA">
              <w:t>the service that the customer wants to add</w:t>
            </w:r>
            <w:r w:rsidR="00DF0E00">
              <w:t>.</w:t>
            </w:r>
          </w:p>
          <w:p w14:paraId="6A0F8B0D" w14:textId="2AC223B3" w:rsidR="7CBCD852" w:rsidRDefault="7CBCD852" w:rsidP="001F149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User select</w:t>
            </w:r>
            <w:r w:rsidR="00D77B94">
              <w:t>s</w:t>
            </w:r>
            <w:r>
              <w:t xml:space="preserve"> </w:t>
            </w:r>
            <w:r w:rsidR="00BE79AA">
              <w:t>service</w:t>
            </w:r>
            <w:r>
              <w:t xml:space="preserve"> item </w:t>
            </w:r>
            <w:r w:rsidR="00BE79AA">
              <w:t>from the service list</w:t>
            </w:r>
            <w:r w:rsidR="00DF0E00">
              <w:t>.</w:t>
            </w:r>
          </w:p>
          <w:p w14:paraId="48F5A9B1" w14:textId="7B98AA17" w:rsidR="6523E258" w:rsidRDefault="6523E258" w:rsidP="001F149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User clicks </w:t>
            </w:r>
            <w:r w:rsidR="00395F61">
              <w:t>“</w:t>
            </w:r>
            <w:r w:rsidR="00BE79AA">
              <w:t>Add service</w:t>
            </w:r>
            <w:r w:rsidR="00395F61">
              <w:t>”</w:t>
            </w:r>
            <w:r>
              <w:t xml:space="preserve"> button</w:t>
            </w:r>
            <w:r w:rsidR="00BE79AA">
              <w:t xml:space="preserve"> to complete</w:t>
            </w:r>
            <w:r w:rsidR="00DF0E00">
              <w:t>.</w:t>
            </w:r>
          </w:p>
          <w:p w14:paraId="43E4445D" w14:textId="45B63EEB" w:rsidR="00806EBC" w:rsidRPr="00797F3B" w:rsidRDefault="00806EBC" w:rsidP="001F149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rStyle w:val="normaltextrun"/>
                <w:rFonts w:ascii="Calibri" w:hAnsi="Calibri"/>
                <w:color w:val="000000"/>
                <w:shd w:val="clear" w:color="auto" w:fill="FFFFFF"/>
              </w:rPr>
              <w:t>System displays the result on user screen</w:t>
            </w:r>
            <w:r w:rsidR="00DF0E00">
              <w:rPr>
                <w:rStyle w:val="normaltextrun"/>
                <w:rFonts w:ascii="Calibri" w:hAnsi="Calibri"/>
                <w:color w:val="000000"/>
                <w:shd w:val="clear" w:color="auto" w:fill="FFFFFF"/>
              </w:rPr>
              <w:t>.</w:t>
            </w:r>
          </w:p>
        </w:tc>
      </w:tr>
      <w:tr w:rsidR="6523E258" w14:paraId="69416DE9" w14:textId="77777777" w:rsidTr="58B62461">
        <w:tc>
          <w:tcPr>
            <w:tcW w:w="2088" w:type="dxa"/>
          </w:tcPr>
          <w:p w14:paraId="7B9A7D1B" w14:textId="2B345BEC" w:rsidR="6523E258" w:rsidRDefault="6523E258">
            <w:r>
              <w:t>Alternative Flows</w:t>
            </w:r>
          </w:p>
        </w:tc>
        <w:tc>
          <w:tcPr>
            <w:tcW w:w="7488" w:type="dxa"/>
          </w:tcPr>
          <w:p w14:paraId="6A3118FB" w14:textId="09A3243F" w:rsidR="5278CE0B" w:rsidRPr="000D1825" w:rsidRDefault="00CA4414" w:rsidP="6523E258">
            <w:r w:rsidRPr="58B62461">
              <w:rPr>
                <w:rFonts w:ascii="Calibri" w:eastAsia="Calibri" w:hAnsi="Calibri" w:cs="Calibri"/>
                <w:b/>
                <w:bCs/>
              </w:rPr>
              <w:t xml:space="preserve">Alternative flow 1: </w:t>
            </w:r>
            <w:r w:rsidR="00DF0E00">
              <w:t>Customer wants to delete service</w:t>
            </w:r>
          </w:p>
          <w:p w14:paraId="733CB415" w14:textId="2BF77CDA" w:rsidR="5278CE0B" w:rsidRDefault="00DF0E00" w:rsidP="00546299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From step 6 of the basic flow, search for the service to delete.</w:t>
            </w:r>
          </w:p>
          <w:p w14:paraId="507D898A" w14:textId="7918C122" w:rsidR="00DF0E00" w:rsidRDefault="00DF0E00" w:rsidP="00546299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User selects service to delete.</w:t>
            </w:r>
          </w:p>
          <w:p w14:paraId="742F0B19" w14:textId="219F8EA1" w:rsidR="00DF0E00" w:rsidRDefault="00DF0E00" w:rsidP="00546299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User clicks “Delete service” button to complete.</w:t>
            </w:r>
          </w:p>
          <w:p w14:paraId="0337994D" w14:textId="5A33322D" w:rsidR="5278CE0B" w:rsidRDefault="00DF0E00" w:rsidP="00546299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System displays the result on user screen.</w:t>
            </w:r>
          </w:p>
        </w:tc>
      </w:tr>
      <w:tr w:rsidR="6523E258" w14:paraId="30912DFF" w14:textId="77777777" w:rsidTr="58B62461">
        <w:tc>
          <w:tcPr>
            <w:tcW w:w="2088" w:type="dxa"/>
          </w:tcPr>
          <w:p w14:paraId="7F42B5CC" w14:textId="459E6D92" w:rsidR="6523E258" w:rsidRDefault="6523E258">
            <w:r>
              <w:t>Pre-conditions</w:t>
            </w:r>
          </w:p>
        </w:tc>
        <w:tc>
          <w:tcPr>
            <w:tcW w:w="7488" w:type="dxa"/>
          </w:tcPr>
          <w:p w14:paraId="2C9F40B3" w14:textId="22A59517" w:rsidR="6523E258" w:rsidRDefault="6523E258">
            <w:r>
              <w:t xml:space="preserve">User </w:t>
            </w:r>
            <w:r w:rsidR="006A60AF">
              <w:t>logs in</w:t>
            </w:r>
            <w:r w:rsidR="005648E8">
              <w:t xml:space="preserve"> </w:t>
            </w:r>
            <w:r w:rsidR="006A60AF">
              <w:t>system</w:t>
            </w:r>
          </w:p>
        </w:tc>
      </w:tr>
      <w:tr w:rsidR="6523E258" w14:paraId="5F6B3731" w14:textId="77777777" w:rsidTr="58B62461">
        <w:tc>
          <w:tcPr>
            <w:tcW w:w="2088" w:type="dxa"/>
          </w:tcPr>
          <w:p w14:paraId="550D6D13" w14:textId="2657947B" w:rsidR="6523E258" w:rsidRDefault="6523E258">
            <w:r>
              <w:t>Post-conditions</w:t>
            </w:r>
          </w:p>
        </w:tc>
        <w:tc>
          <w:tcPr>
            <w:tcW w:w="7488" w:type="dxa"/>
          </w:tcPr>
          <w:p w14:paraId="03A1A118" w14:textId="2905EB5D" w:rsidR="6523E258" w:rsidRDefault="00083DEE">
            <w:r>
              <w:t>U</w:t>
            </w:r>
            <w:r w:rsidR="6523E258">
              <w:t xml:space="preserve">ser </w:t>
            </w:r>
            <w:r w:rsidR="09EFFCE9">
              <w:t>check</w:t>
            </w:r>
            <w:r w:rsidR="0069631B">
              <w:t xml:space="preserve">s </w:t>
            </w:r>
            <w:r w:rsidR="09EFFCE9">
              <w:t>in</w:t>
            </w:r>
            <w:r w:rsidR="007D5616">
              <w:t xml:space="preserve"> </w:t>
            </w:r>
            <w:r w:rsidR="005170E1">
              <w:t xml:space="preserve">customer </w:t>
            </w:r>
            <w:r w:rsidR="00E12442">
              <w:t>successfully</w:t>
            </w:r>
          </w:p>
        </w:tc>
      </w:tr>
    </w:tbl>
    <w:p w14:paraId="657610CA" w14:textId="50553187" w:rsidR="00050FFD" w:rsidRDefault="00050FFD" w:rsidP="6523E258"/>
    <w:p w14:paraId="6F59E088" w14:textId="6607AF19" w:rsidR="00D41387" w:rsidRDefault="00D41387" w:rsidP="6523E258"/>
    <w:p w14:paraId="4FD54F49" w14:textId="77777777" w:rsidR="00D41387" w:rsidRDefault="00D41387" w:rsidP="6523E258"/>
    <w:p w14:paraId="3C093B0C" w14:textId="7DABCF00" w:rsidR="458B021F" w:rsidRDefault="458B021F" w:rsidP="6523E258">
      <w:pPr>
        <w:pStyle w:val="Heading2"/>
        <w:rPr>
          <w:rFonts w:eastAsia="Arial" w:cs="Arial"/>
        </w:rPr>
      </w:pPr>
      <w:bookmarkStart w:id="6" w:name="_Toc60512019"/>
      <w:r>
        <w:t>Use-</w:t>
      </w:r>
      <w:r w:rsidR="00342C7C">
        <w:t>C</w:t>
      </w:r>
      <w:r>
        <w:t xml:space="preserve">ase: </w:t>
      </w:r>
      <w:r w:rsidR="00C84AEE">
        <w:t>Payment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7292"/>
      </w:tblGrid>
      <w:tr w:rsidR="6523E258" w14:paraId="018B75FA" w14:textId="77777777" w:rsidTr="58B62461">
        <w:tc>
          <w:tcPr>
            <w:tcW w:w="2088" w:type="dxa"/>
          </w:tcPr>
          <w:p w14:paraId="0704FA6A" w14:textId="4AF13FD6" w:rsidR="6523E258" w:rsidRDefault="6523E258">
            <w:r>
              <w:t>Use case Name</w:t>
            </w:r>
          </w:p>
        </w:tc>
        <w:tc>
          <w:tcPr>
            <w:tcW w:w="7488" w:type="dxa"/>
          </w:tcPr>
          <w:p w14:paraId="459B494A" w14:textId="4EFA5435" w:rsidR="6523E258" w:rsidRDefault="00C84AEE" w:rsidP="6523E258">
            <w:r>
              <w:t>Payment</w:t>
            </w:r>
          </w:p>
        </w:tc>
      </w:tr>
      <w:tr w:rsidR="6523E258" w14:paraId="246570A8" w14:textId="77777777" w:rsidTr="58B62461">
        <w:tc>
          <w:tcPr>
            <w:tcW w:w="2088" w:type="dxa"/>
          </w:tcPr>
          <w:p w14:paraId="3B5BFA64" w14:textId="2E634715" w:rsidR="6523E258" w:rsidRDefault="6523E258">
            <w:r>
              <w:t>Brief description</w:t>
            </w:r>
          </w:p>
        </w:tc>
        <w:tc>
          <w:tcPr>
            <w:tcW w:w="7488" w:type="dxa"/>
          </w:tcPr>
          <w:p w14:paraId="7CFE4719" w14:textId="225C2563" w:rsidR="6523E258" w:rsidRDefault="6523E258">
            <w:r>
              <w:t xml:space="preserve">This use case describes how the User can </w:t>
            </w:r>
            <w:r w:rsidR="00C84AEE" w:rsidRPr="00C84AEE">
              <w:t>paying for the customer ticket</w:t>
            </w:r>
            <w:r w:rsidR="00C84AEE">
              <w:t xml:space="preserve"> </w:t>
            </w:r>
          </w:p>
        </w:tc>
      </w:tr>
      <w:tr w:rsidR="6523E258" w14:paraId="1290BAB0" w14:textId="77777777" w:rsidTr="58B62461">
        <w:tc>
          <w:tcPr>
            <w:tcW w:w="2088" w:type="dxa"/>
          </w:tcPr>
          <w:p w14:paraId="06A3BAA7" w14:textId="64C2CD60" w:rsidR="6523E258" w:rsidRDefault="6523E258">
            <w:r>
              <w:t>Actors</w:t>
            </w:r>
          </w:p>
        </w:tc>
        <w:tc>
          <w:tcPr>
            <w:tcW w:w="7488" w:type="dxa"/>
          </w:tcPr>
          <w:p w14:paraId="46A7D26D" w14:textId="72D23553" w:rsidR="6523E258" w:rsidRDefault="007B4D6A">
            <w:r>
              <w:t>Employee</w:t>
            </w:r>
          </w:p>
        </w:tc>
      </w:tr>
      <w:tr w:rsidR="6523E258" w14:paraId="4195D9D2" w14:textId="77777777" w:rsidTr="58B62461">
        <w:tc>
          <w:tcPr>
            <w:tcW w:w="2088" w:type="dxa"/>
          </w:tcPr>
          <w:p w14:paraId="03C01240" w14:textId="44D6D4F4" w:rsidR="6523E258" w:rsidRDefault="6523E258">
            <w:r>
              <w:lastRenderedPageBreak/>
              <w:t>Basic Flow</w:t>
            </w:r>
          </w:p>
        </w:tc>
        <w:tc>
          <w:tcPr>
            <w:tcW w:w="7488" w:type="dxa"/>
          </w:tcPr>
          <w:p w14:paraId="1260288C" w14:textId="48DA27AF" w:rsidR="6523E258" w:rsidRDefault="6523E258" w:rsidP="00A27C4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Theme="minorEastAsia"/>
              </w:rPr>
            </w:pPr>
            <w:r>
              <w:t>At main menu, user select</w:t>
            </w:r>
            <w:r w:rsidR="00500E81">
              <w:t>s</w:t>
            </w:r>
            <w:r>
              <w:t xml:space="preserve"> </w:t>
            </w:r>
            <w:r w:rsidR="00F9428D">
              <w:t>“</w:t>
            </w:r>
            <w:r w:rsidR="009723F3">
              <w:t>Book Tickets</w:t>
            </w:r>
            <w:r w:rsidR="00F9428D">
              <w:t>”</w:t>
            </w:r>
            <w:r>
              <w:t xml:space="preserve"> menu item</w:t>
            </w:r>
            <w:r w:rsidR="00615046">
              <w:t>.</w:t>
            </w:r>
          </w:p>
          <w:p w14:paraId="1288CE58" w14:textId="77777777" w:rsidR="00A27C4E" w:rsidRDefault="00A27C4E" w:rsidP="00A27C4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User searchs for the cinema room.</w:t>
            </w:r>
          </w:p>
          <w:p w14:paraId="2560BC12" w14:textId="77777777" w:rsidR="00A27C4E" w:rsidRDefault="00A27C4E" w:rsidP="00A27C4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User searchs for the movie.</w:t>
            </w:r>
          </w:p>
          <w:p w14:paraId="0B1BB790" w14:textId="77777777" w:rsidR="00A27C4E" w:rsidRDefault="00A27C4E" w:rsidP="00A27C4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User searchs for the showtime.</w:t>
            </w:r>
          </w:p>
          <w:p w14:paraId="415DCB8E" w14:textId="77777777" w:rsidR="00A27C4E" w:rsidRDefault="00A27C4E" w:rsidP="00A27C4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User searchs for the seat of the customer.</w:t>
            </w:r>
          </w:p>
          <w:p w14:paraId="0E2604B0" w14:textId="5CBD2F7D" w:rsidR="00A27C4E" w:rsidRDefault="00A27C4E" w:rsidP="00A27C4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User selects the seat to </w:t>
            </w:r>
            <w:r w:rsidR="00377B87">
              <w:t>perform</w:t>
            </w:r>
            <w:r>
              <w:t xml:space="preserve"> payment.</w:t>
            </w:r>
          </w:p>
          <w:p w14:paraId="163A270A" w14:textId="4478D749" w:rsidR="6523E258" w:rsidRDefault="6523E258" w:rsidP="00A27C4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User </w:t>
            </w:r>
            <w:r w:rsidR="00377B87">
              <w:t>clicks “Pay” button to complete.</w:t>
            </w:r>
          </w:p>
          <w:p w14:paraId="15810235" w14:textId="2F211A91" w:rsidR="6523E258" w:rsidRPr="009711DF" w:rsidRDefault="00AC2A96" w:rsidP="00A27C4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System displays the result on user screen.</w:t>
            </w:r>
          </w:p>
        </w:tc>
      </w:tr>
      <w:tr w:rsidR="6523E258" w14:paraId="4595A1DB" w14:textId="77777777" w:rsidTr="58B62461">
        <w:tc>
          <w:tcPr>
            <w:tcW w:w="2088" w:type="dxa"/>
          </w:tcPr>
          <w:p w14:paraId="5ADF9672" w14:textId="2B345BEC" w:rsidR="6523E258" w:rsidRDefault="6523E258">
            <w:r>
              <w:t>Alternative Flows</w:t>
            </w:r>
          </w:p>
        </w:tc>
        <w:tc>
          <w:tcPr>
            <w:tcW w:w="7488" w:type="dxa"/>
          </w:tcPr>
          <w:p w14:paraId="03927E6A" w14:textId="7800F6E4" w:rsidR="6523E258" w:rsidRDefault="6523E258" w:rsidP="6523E258">
            <w:pPr>
              <w:pStyle w:val="ListParagraph"/>
              <w:spacing w:after="0" w:line="240" w:lineRule="auto"/>
            </w:pPr>
          </w:p>
        </w:tc>
      </w:tr>
      <w:tr w:rsidR="6523E258" w14:paraId="3283841D" w14:textId="77777777" w:rsidTr="58B62461">
        <w:tc>
          <w:tcPr>
            <w:tcW w:w="2088" w:type="dxa"/>
          </w:tcPr>
          <w:p w14:paraId="6B140B04" w14:textId="459E6D92" w:rsidR="6523E258" w:rsidRDefault="6523E258">
            <w:r>
              <w:t>Pre-conditions</w:t>
            </w:r>
          </w:p>
        </w:tc>
        <w:tc>
          <w:tcPr>
            <w:tcW w:w="7488" w:type="dxa"/>
          </w:tcPr>
          <w:p w14:paraId="5D5CE2E6" w14:textId="5A888BE7" w:rsidR="6523E258" w:rsidRDefault="6523E258">
            <w:r>
              <w:t xml:space="preserve">User </w:t>
            </w:r>
            <w:r w:rsidR="00B75E43">
              <w:t>logs in</w:t>
            </w:r>
            <w:r w:rsidR="005648E8">
              <w:t xml:space="preserve"> </w:t>
            </w:r>
            <w:r w:rsidR="00B75E43">
              <w:t>system</w:t>
            </w:r>
          </w:p>
        </w:tc>
      </w:tr>
      <w:tr w:rsidR="6523E258" w14:paraId="4E95CCB9" w14:textId="77777777" w:rsidTr="58B62461">
        <w:tc>
          <w:tcPr>
            <w:tcW w:w="2088" w:type="dxa"/>
          </w:tcPr>
          <w:p w14:paraId="7ABD0183" w14:textId="2657947B" w:rsidR="6523E258" w:rsidRDefault="6523E258">
            <w:r>
              <w:t>Post-conditions</w:t>
            </w:r>
          </w:p>
        </w:tc>
        <w:tc>
          <w:tcPr>
            <w:tcW w:w="7488" w:type="dxa"/>
          </w:tcPr>
          <w:p w14:paraId="4C44C1C0" w14:textId="45079D44" w:rsidR="6523E258" w:rsidRDefault="001863FF">
            <w:r>
              <w:t>U</w:t>
            </w:r>
            <w:r w:rsidR="6523E258">
              <w:t>ser check</w:t>
            </w:r>
            <w:r w:rsidR="00650DA5">
              <w:t xml:space="preserve">s </w:t>
            </w:r>
            <w:r w:rsidR="495DF8D5">
              <w:t>out</w:t>
            </w:r>
            <w:r w:rsidR="00E12442">
              <w:t xml:space="preserve"> </w:t>
            </w:r>
            <w:r w:rsidR="005170E1">
              <w:t xml:space="preserve">customer </w:t>
            </w:r>
            <w:r w:rsidR="00E12442">
              <w:t>successfully</w:t>
            </w:r>
            <w:r w:rsidR="6523E258">
              <w:t>.</w:t>
            </w:r>
          </w:p>
        </w:tc>
      </w:tr>
    </w:tbl>
    <w:p w14:paraId="240FED0E" w14:textId="77777777" w:rsidR="00050FFD" w:rsidRPr="002C788A" w:rsidRDefault="00050FFD" w:rsidP="58B62461"/>
    <w:p w14:paraId="3C90892A" w14:textId="31D165C8" w:rsidR="002C788A" w:rsidRPr="002C788A" w:rsidRDefault="0D5CF918" w:rsidP="58B62461">
      <w:pPr>
        <w:pStyle w:val="Heading2"/>
        <w:rPr>
          <w:rFonts w:eastAsia="Arial" w:cs="Arial"/>
        </w:rPr>
      </w:pPr>
      <w:bookmarkStart w:id="7" w:name="_Toc60512020"/>
      <w:r>
        <w:t>Use-</w:t>
      </w:r>
      <w:r w:rsidR="00342C7C">
        <w:t>C</w:t>
      </w:r>
      <w:r>
        <w:t>ase: Report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7292"/>
      </w:tblGrid>
      <w:tr w:rsidR="58B62461" w14:paraId="56B906FA" w14:textId="77777777" w:rsidTr="58B62461">
        <w:tc>
          <w:tcPr>
            <w:tcW w:w="2058" w:type="dxa"/>
          </w:tcPr>
          <w:p w14:paraId="48B1EE5A" w14:textId="4AF13FD6" w:rsidR="58B62461" w:rsidRDefault="58B62461">
            <w:r>
              <w:t>Use case Name</w:t>
            </w:r>
          </w:p>
        </w:tc>
        <w:tc>
          <w:tcPr>
            <w:tcW w:w="7292" w:type="dxa"/>
          </w:tcPr>
          <w:p w14:paraId="15FBBEEB" w14:textId="0A625587" w:rsidR="364181EE" w:rsidRDefault="364181EE" w:rsidP="58B62461">
            <w:r>
              <w:t>Report</w:t>
            </w:r>
          </w:p>
        </w:tc>
      </w:tr>
      <w:tr w:rsidR="58B62461" w14:paraId="13B87321" w14:textId="77777777" w:rsidTr="58B62461">
        <w:tc>
          <w:tcPr>
            <w:tcW w:w="2058" w:type="dxa"/>
          </w:tcPr>
          <w:p w14:paraId="0FE2CC72" w14:textId="2E634715" w:rsidR="58B62461" w:rsidRDefault="58B62461">
            <w:r>
              <w:t>Brief description</w:t>
            </w:r>
          </w:p>
        </w:tc>
        <w:tc>
          <w:tcPr>
            <w:tcW w:w="7292" w:type="dxa"/>
          </w:tcPr>
          <w:p w14:paraId="6D8BBE02" w14:textId="4F426DF2" w:rsidR="58B62461" w:rsidRDefault="58B62461">
            <w:r>
              <w:t xml:space="preserve">This use case describes how the User can </w:t>
            </w:r>
            <w:r w:rsidR="42D24BC2">
              <w:t>view report</w:t>
            </w:r>
            <w:r w:rsidR="00521252">
              <w:t>s</w:t>
            </w:r>
          </w:p>
        </w:tc>
      </w:tr>
      <w:tr w:rsidR="58B62461" w14:paraId="6DA3475E" w14:textId="77777777" w:rsidTr="58B62461">
        <w:tc>
          <w:tcPr>
            <w:tcW w:w="2058" w:type="dxa"/>
          </w:tcPr>
          <w:p w14:paraId="390186B7" w14:textId="64C2CD60" w:rsidR="58B62461" w:rsidRDefault="58B62461">
            <w:r>
              <w:t>Actors</w:t>
            </w:r>
          </w:p>
        </w:tc>
        <w:tc>
          <w:tcPr>
            <w:tcW w:w="7292" w:type="dxa"/>
          </w:tcPr>
          <w:p w14:paraId="0DB4B3EF" w14:textId="1F51C17E" w:rsidR="42A55ADA" w:rsidRDefault="00C146D0">
            <w:r>
              <w:t>Employee</w:t>
            </w:r>
            <w:r w:rsidR="42A55ADA">
              <w:t xml:space="preserve">, </w:t>
            </w:r>
            <w:r w:rsidR="006D37F7">
              <w:t>Admin</w:t>
            </w:r>
          </w:p>
        </w:tc>
      </w:tr>
      <w:tr w:rsidR="58B62461" w14:paraId="51F97545" w14:textId="77777777" w:rsidTr="58B62461">
        <w:tc>
          <w:tcPr>
            <w:tcW w:w="2058" w:type="dxa"/>
          </w:tcPr>
          <w:p w14:paraId="18E19293" w14:textId="44D6D4F4" w:rsidR="58B62461" w:rsidRDefault="58B62461">
            <w:r>
              <w:t>Basic Flow</w:t>
            </w:r>
          </w:p>
        </w:tc>
        <w:tc>
          <w:tcPr>
            <w:tcW w:w="7292" w:type="dxa"/>
          </w:tcPr>
          <w:p w14:paraId="3F634B38" w14:textId="743145AE" w:rsidR="58B62461" w:rsidRDefault="58B62461" w:rsidP="58B624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</w:rPr>
            </w:pPr>
            <w:r>
              <w:t>At main menu, user select</w:t>
            </w:r>
            <w:r w:rsidR="00D77B94">
              <w:t>s</w:t>
            </w:r>
            <w:r>
              <w:t xml:space="preserve"> </w:t>
            </w:r>
            <w:r w:rsidR="00E05B5A">
              <w:t>“</w:t>
            </w:r>
            <w:r w:rsidR="46ABC721">
              <w:t>Report</w:t>
            </w:r>
            <w:r w:rsidR="00E05B5A">
              <w:t>”</w:t>
            </w:r>
            <w:r w:rsidR="46ABC721">
              <w:t xml:space="preserve"> </w:t>
            </w:r>
            <w:r>
              <w:t>menu item</w:t>
            </w:r>
            <w:r w:rsidR="00615046">
              <w:t>.</w:t>
            </w:r>
          </w:p>
          <w:p w14:paraId="0478D4E2" w14:textId="214B0DA3" w:rsidR="00361F03" w:rsidRDefault="6AF8073C" w:rsidP="00361F0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User </w:t>
            </w:r>
            <w:r w:rsidR="00361F03">
              <w:t>selects</w:t>
            </w:r>
            <w:r>
              <w:t xml:space="preserve"> </w:t>
            </w:r>
            <w:r w:rsidR="00361F03">
              <w:t>“Report” types</w:t>
            </w:r>
            <w:r w:rsidR="00615046">
              <w:t>.</w:t>
            </w:r>
          </w:p>
          <w:p w14:paraId="3AB53198" w14:textId="5756EF92" w:rsidR="00361F03" w:rsidRPr="00361F03" w:rsidRDefault="00361F03" w:rsidP="00361F0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inputs “Duration” field (all dates, between, date and so on)</w:t>
            </w:r>
            <w:r w:rsidR="00615046">
              <w:t>.</w:t>
            </w:r>
          </w:p>
          <w:p w14:paraId="0022AA24" w14:textId="3D318736" w:rsidR="58B62461" w:rsidRDefault="58B62461" w:rsidP="58B624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</w:rPr>
            </w:pPr>
            <w:r>
              <w:t xml:space="preserve">User clicks </w:t>
            </w:r>
            <w:r w:rsidR="00395F61">
              <w:t>“</w:t>
            </w:r>
            <w:r w:rsidR="05289EDA">
              <w:t>View</w:t>
            </w:r>
            <w:r w:rsidR="00395F61">
              <w:t>”</w:t>
            </w:r>
            <w:r>
              <w:t xml:space="preserve"> button to </w:t>
            </w:r>
            <w:r w:rsidR="0E6B44DB">
              <w:t>view report</w:t>
            </w:r>
            <w:r w:rsidR="00615046">
              <w:t>.</w:t>
            </w:r>
          </w:p>
          <w:p w14:paraId="5845C311" w14:textId="301CEDEC" w:rsidR="58B62461" w:rsidRDefault="58B62461" w:rsidP="58B624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</w:rPr>
            </w:pPr>
            <w:r>
              <w:t xml:space="preserve">System displays </w:t>
            </w:r>
            <w:r w:rsidR="6859539C">
              <w:t>r</w:t>
            </w:r>
            <w:r>
              <w:t>e</w:t>
            </w:r>
            <w:r w:rsidR="6859539C">
              <w:t>port information</w:t>
            </w:r>
            <w:r>
              <w:t xml:space="preserve"> on </w:t>
            </w:r>
            <w:r w:rsidR="008D354B">
              <w:t xml:space="preserve">the </w:t>
            </w:r>
            <w:r>
              <w:t>user screen</w:t>
            </w:r>
            <w:r w:rsidR="00615046">
              <w:t>.</w:t>
            </w:r>
          </w:p>
        </w:tc>
      </w:tr>
      <w:tr w:rsidR="58B62461" w14:paraId="22937C97" w14:textId="77777777" w:rsidTr="58B62461">
        <w:tc>
          <w:tcPr>
            <w:tcW w:w="2058" w:type="dxa"/>
          </w:tcPr>
          <w:p w14:paraId="4310B49F" w14:textId="2B345BEC" w:rsidR="58B62461" w:rsidRDefault="58B62461">
            <w:r>
              <w:t>Alternative Flows</w:t>
            </w:r>
          </w:p>
        </w:tc>
        <w:tc>
          <w:tcPr>
            <w:tcW w:w="7292" w:type="dxa"/>
          </w:tcPr>
          <w:p w14:paraId="30E8E017" w14:textId="5669EFC9" w:rsidR="58B62461" w:rsidRPr="008E6048" w:rsidRDefault="58B62461" w:rsidP="008E6048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58B62461" w14:paraId="3527DA46" w14:textId="77777777" w:rsidTr="58B62461">
        <w:tc>
          <w:tcPr>
            <w:tcW w:w="2058" w:type="dxa"/>
          </w:tcPr>
          <w:p w14:paraId="00D5BC1B" w14:textId="459E6D92" w:rsidR="58B62461" w:rsidRDefault="58B62461">
            <w:r>
              <w:t>Pre-conditions</w:t>
            </w:r>
          </w:p>
        </w:tc>
        <w:tc>
          <w:tcPr>
            <w:tcW w:w="7292" w:type="dxa"/>
          </w:tcPr>
          <w:p w14:paraId="282AD4F4" w14:textId="389970B6" w:rsidR="58B62461" w:rsidRDefault="58B62461">
            <w:r>
              <w:t xml:space="preserve">User </w:t>
            </w:r>
            <w:r w:rsidR="002E273C">
              <w:t>logs in system</w:t>
            </w:r>
          </w:p>
        </w:tc>
      </w:tr>
      <w:tr w:rsidR="58B62461" w14:paraId="175B0100" w14:textId="77777777" w:rsidTr="58B62461">
        <w:tc>
          <w:tcPr>
            <w:tcW w:w="2058" w:type="dxa"/>
          </w:tcPr>
          <w:p w14:paraId="2ABA76C6" w14:textId="2657947B" w:rsidR="58B62461" w:rsidRDefault="58B62461">
            <w:r>
              <w:t>Post-conditions</w:t>
            </w:r>
          </w:p>
        </w:tc>
        <w:tc>
          <w:tcPr>
            <w:tcW w:w="7292" w:type="dxa"/>
          </w:tcPr>
          <w:p w14:paraId="7B673466" w14:textId="686F3C02" w:rsidR="58B62461" w:rsidRDefault="000E2BD8">
            <w:r>
              <w:t>User</w:t>
            </w:r>
            <w:r w:rsidR="58B62461">
              <w:t xml:space="preserve"> </w:t>
            </w:r>
            <w:r>
              <w:t>views</w:t>
            </w:r>
            <w:r w:rsidR="2DADA420">
              <w:t xml:space="preserve"> </w:t>
            </w:r>
            <w:r w:rsidR="002E273C">
              <w:t xml:space="preserve">generated </w:t>
            </w:r>
            <w:r w:rsidR="2DADA420">
              <w:t>report information</w:t>
            </w:r>
            <w:r>
              <w:t xml:space="preserve"> successfully.</w:t>
            </w:r>
          </w:p>
        </w:tc>
      </w:tr>
    </w:tbl>
    <w:p w14:paraId="277E2110" w14:textId="29875FEE" w:rsidR="00573E84" w:rsidRDefault="00573E84" w:rsidP="007809ED"/>
    <w:p w14:paraId="4977E6EE" w14:textId="6E1AC2BC" w:rsidR="00987290" w:rsidRDefault="00987290" w:rsidP="00987290">
      <w:pPr>
        <w:pStyle w:val="Heading2"/>
      </w:pPr>
      <w:r>
        <w:t>Use-Case: Account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7292"/>
      </w:tblGrid>
      <w:tr w:rsidR="00987290" w14:paraId="6BC7354A" w14:textId="77777777" w:rsidTr="00402E43">
        <w:tc>
          <w:tcPr>
            <w:tcW w:w="2058" w:type="dxa"/>
          </w:tcPr>
          <w:p w14:paraId="036141B9" w14:textId="77777777" w:rsidR="00987290" w:rsidRDefault="00987290" w:rsidP="00402E43">
            <w:r>
              <w:t>Use case Name</w:t>
            </w:r>
          </w:p>
        </w:tc>
        <w:tc>
          <w:tcPr>
            <w:tcW w:w="7292" w:type="dxa"/>
          </w:tcPr>
          <w:p w14:paraId="452306C3" w14:textId="77777777" w:rsidR="00987290" w:rsidRDefault="00987290" w:rsidP="00402E43">
            <w:r>
              <w:t>Report</w:t>
            </w:r>
          </w:p>
        </w:tc>
      </w:tr>
      <w:tr w:rsidR="00987290" w14:paraId="1DB98FEC" w14:textId="77777777" w:rsidTr="00402E43">
        <w:tc>
          <w:tcPr>
            <w:tcW w:w="2058" w:type="dxa"/>
          </w:tcPr>
          <w:p w14:paraId="5454388A" w14:textId="77777777" w:rsidR="00987290" w:rsidRDefault="00987290" w:rsidP="00402E43">
            <w:r>
              <w:t>Brief description</w:t>
            </w:r>
          </w:p>
        </w:tc>
        <w:tc>
          <w:tcPr>
            <w:tcW w:w="7292" w:type="dxa"/>
          </w:tcPr>
          <w:p w14:paraId="3E09EC43" w14:textId="37F2B09C" w:rsidR="00987290" w:rsidRDefault="00987290" w:rsidP="00402E43">
            <w:r>
              <w:t xml:space="preserve">This use case describes how the User can </w:t>
            </w:r>
            <w:r w:rsidR="00DE45E9">
              <w:t>manage staff account</w:t>
            </w:r>
          </w:p>
        </w:tc>
      </w:tr>
      <w:tr w:rsidR="00987290" w14:paraId="522B507F" w14:textId="77777777" w:rsidTr="00402E43">
        <w:tc>
          <w:tcPr>
            <w:tcW w:w="2058" w:type="dxa"/>
          </w:tcPr>
          <w:p w14:paraId="72D31272" w14:textId="77777777" w:rsidR="00987290" w:rsidRDefault="00987290" w:rsidP="00402E43">
            <w:r>
              <w:t>Actors</w:t>
            </w:r>
          </w:p>
        </w:tc>
        <w:tc>
          <w:tcPr>
            <w:tcW w:w="7292" w:type="dxa"/>
          </w:tcPr>
          <w:p w14:paraId="267784B8" w14:textId="7F4D4E96" w:rsidR="00987290" w:rsidRDefault="00987290" w:rsidP="00402E43">
            <w:r>
              <w:t>Admin</w:t>
            </w:r>
          </w:p>
        </w:tc>
      </w:tr>
      <w:tr w:rsidR="00987290" w14:paraId="71E19F42" w14:textId="77777777" w:rsidTr="00402E43">
        <w:tc>
          <w:tcPr>
            <w:tcW w:w="2058" w:type="dxa"/>
          </w:tcPr>
          <w:p w14:paraId="62BC072E" w14:textId="77777777" w:rsidR="00987290" w:rsidRDefault="00987290" w:rsidP="00402E43">
            <w:r>
              <w:t>Basic Flow</w:t>
            </w:r>
          </w:p>
        </w:tc>
        <w:tc>
          <w:tcPr>
            <w:tcW w:w="7292" w:type="dxa"/>
          </w:tcPr>
          <w:p w14:paraId="626C50E4" w14:textId="7DFE225A" w:rsidR="00987290" w:rsidRDefault="00987290" w:rsidP="00987290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eastAsiaTheme="minorEastAsia"/>
              </w:rPr>
            </w:pPr>
            <w:r>
              <w:t>At main menu, user selects “</w:t>
            </w:r>
            <w:r w:rsidR="00DE45E9">
              <w:t>Admin</w:t>
            </w:r>
            <w:r>
              <w:t>” menu item</w:t>
            </w:r>
            <w:r w:rsidR="00615046">
              <w:t>.</w:t>
            </w:r>
          </w:p>
          <w:p w14:paraId="70682B38" w14:textId="6529E67A" w:rsidR="00987290" w:rsidRDefault="00987290" w:rsidP="00987290">
            <w:pPr>
              <w:pStyle w:val="ListParagraph"/>
              <w:numPr>
                <w:ilvl w:val="0"/>
                <w:numId w:val="60"/>
              </w:numPr>
              <w:spacing w:after="0" w:line="240" w:lineRule="auto"/>
            </w:pPr>
            <w:r>
              <w:t>User selects “</w:t>
            </w:r>
            <w:r w:rsidR="00DE45E9">
              <w:t>Staff management</w:t>
            </w:r>
            <w:r>
              <w:t xml:space="preserve">” </w:t>
            </w:r>
            <w:r w:rsidR="00DE45E9">
              <w:t>button</w:t>
            </w:r>
            <w:r w:rsidR="00615046">
              <w:t>.</w:t>
            </w:r>
          </w:p>
          <w:p w14:paraId="674EEEDD" w14:textId="4DD23B65" w:rsidR="00987290" w:rsidRPr="00361F03" w:rsidRDefault="00987290" w:rsidP="00987290">
            <w:pPr>
              <w:pStyle w:val="ListParagraph"/>
              <w:numPr>
                <w:ilvl w:val="0"/>
                <w:numId w:val="60"/>
              </w:numPr>
              <w:spacing w:after="0" w:line="240" w:lineRule="auto"/>
            </w:pPr>
            <w:r>
              <w:t xml:space="preserve">User </w:t>
            </w:r>
            <w:r w:rsidR="00CB0E40">
              <w:t>searchs for staff information need to be edited or deleted.</w:t>
            </w:r>
          </w:p>
          <w:p w14:paraId="5A2E874C" w14:textId="38724CDC" w:rsidR="00987290" w:rsidRDefault="00987290" w:rsidP="00987290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eastAsiaTheme="minorEastAsia"/>
              </w:rPr>
            </w:pPr>
            <w:r>
              <w:t xml:space="preserve">User clicks </w:t>
            </w:r>
            <w:r w:rsidR="00CB0E40">
              <w:t>“Update” to complete editing or “Delete” to delete staff account</w:t>
            </w:r>
          </w:p>
          <w:p w14:paraId="460967D8" w14:textId="3C1DE403" w:rsidR="00987290" w:rsidRDefault="00987290" w:rsidP="00987290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eastAsiaTheme="minorEastAsia"/>
              </w:rPr>
            </w:pPr>
            <w:r>
              <w:t xml:space="preserve">System displays </w:t>
            </w:r>
            <w:r w:rsidR="00CB0E40">
              <w:t>account</w:t>
            </w:r>
            <w:r>
              <w:t xml:space="preserve"> information on the user screen</w:t>
            </w:r>
            <w:r w:rsidR="00615046">
              <w:t>.</w:t>
            </w:r>
          </w:p>
        </w:tc>
      </w:tr>
      <w:tr w:rsidR="00987290" w:rsidRPr="008E6048" w14:paraId="732F3944" w14:textId="77777777" w:rsidTr="00402E43">
        <w:tc>
          <w:tcPr>
            <w:tcW w:w="2058" w:type="dxa"/>
          </w:tcPr>
          <w:p w14:paraId="77A7A65A" w14:textId="77777777" w:rsidR="00987290" w:rsidRDefault="00987290" w:rsidP="00402E43">
            <w:r>
              <w:t>Alternative Flows</w:t>
            </w:r>
          </w:p>
        </w:tc>
        <w:tc>
          <w:tcPr>
            <w:tcW w:w="7292" w:type="dxa"/>
          </w:tcPr>
          <w:p w14:paraId="75A5C2CD" w14:textId="77777777" w:rsidR="00987290" w:rsidRPr="008E6048" w:rsidRDefault="00987290" w:rsidP="00402E43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7290" w14:paraId="66CC3CA8" w14:textId="77777777" w:rsidTr="00402E43">
        <w:tc>
          <w:tcPr>
            <w:tcW w:w="2058" w:type="dxa"/>
          </w:tcPr>
          <w:p w14:paraId="75B4DD36" w14:textId="77777777" w:rsidR="00987290" w:rsidRDefault="00987290" w:rsidP="00402E43">
            <w:r>
              <w:t>Pre-conditions</w:t>
            </w:r>
          </w:p>
        </w:tc>
        <w:tc>
          <w:tcPr>
            <w:tcW w:w="7292" w:type="dxa"/>
          </w:tcPr>
          <w:p w14:paraId="36975608" w14:textId="77777777" w:rsidR="00987290" w:rsidRDefault="00987290" w:rsidP="00402E43">
            <w:r>
              <w:t>User logs in system</w:t>
            </w:r>
          </w:p>
        </w:tc>
      </w:tr>
      <w:tr w:rsidR="00987290" w14:paraId="15F20337" w14:textId="77777777" w:rsidTr="00402E43">
        <w:tc>
          <w:tcPr>
            <w:tcW w:w="2058" w:type="dxa"/>
          </w:tcPr>
          <w:p w14:paraId="443FEB5F" w14:textId="77777777" w:rsidR="00987290" w:rsidRDefault="00987290" w:rsidP="00402E43">
            <w:r>
              <w:t>Post-conditions</w:t>
            </w:r>
          </w:p>
        </w:tc>
        <w:tc>
          <w:tcPr>
            <w:tcW w:w="7292" w:type="dxa"/>
          </w:tcPr>
          <w:p w14:paraId="63357C64" w14:textId="6B668959" w:rsidR="00987290" w:rsidRDefault="00987290" w:rsidP="00402E43">
            <w:r>
              <w:t xml:space="preserve">User </w:t>
            </w:r>
            <w:r w:rsidR="00CB0E40">
              <w:t>manage staff account</w:t>
            </w:r>
            <w:r>
              <w:t xml:space="preserve"> information successfully.</w:t>
            </w:r>
          </w:p>
        </w:tc>
      </w:tr>
    </w:tbl>
    <w:p w14:paraId="13AD88AE" w14:textId="587F67DC" w:rsidR="00987290" w:rsidRDefault="00987290" w:rsidP="00987290"/>
    <w:p w14:paraId="2AC04E09" w14:textId="2E7E68AA" w:rsidR="00987290" w:rsidRDefault="00987290" w:rsidP="00987290"/>
    <w:p w14:paraId="428220D8" w14:textId="1532C534" w:rsidR="00987290" w:rsidRDefault="00987290" w:rsidP="00987290"/>
    <w:p w14:paraId="57C42159" w14:textId="77777777" w:rsidR="00987290" w:rsidRPr="00987290" w:rsidRDefault="00987290" w:rsidP="00987290"/>
    <w:p w14:paraId="6AEF7E7E" w14:textId="331E252D" w:rsidR="004F792E" w:rsidRDefault="004F792E" w:rsidP="004F792E">
      <w:pPr>
        <w:pStyle w:val="Heading2"/>
      </w:pPr>
      <w:r>
        <w:t>Use-Case: Movie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7292"/>
      </w:tblGrid>
      <w:tr w:rsidR="009343D3" w14:paraId="1B60EB00" w14:textId="77777777" w:rsidTr="00402E43">
        <w:tc>
          <w:tcPr>
            <w:tcW w:w="2058" w:type="dxa"/>
          </w:tcPr>
          <w:p w14:paraId="2F7A5B22" w14:textId="77777777" w:rsidR="009343D3" w:rsidRDefault="009343D3" w:rsidP="00402E43">
            <w:r>
              <w:t>Use case Name</w:t>
            </w:r>
          </w:p>
        </w:tc>
        <w:tc>
          <w:tcPr>
            <w:tcW w:w="7292" w:type="dxa"/>
          </w:tcPr>
          <w:p w14:paraId="0406FE92" w14:textId="645A3E4F" w:rsidR="009343D3" w:rsidRDefault="007D2644" w:rsidP="00402E43">
            <w:r>
              <w:t>Movie Management</w:t>
            </w:r>
          </w:p>
        </w:tc>
      </w:tr>
      <w:tr w:rsidR="009343D3" w14:paraId="2A298CDD" w14:textId="77777777" w:rsidTr="00402E43">
        <w:tc>
          <w:tcPr>
            <w:tcW w:w="2058" w:type="dxa"/>
          </w:tcPr>
          <w:p w14:paraId="70242F2C" w14:textId="77777777" w:rsidR="009343D3" w:rsidRDefault="009343D3" w:rsidP="00402E43">
            <w:r>
              <w:t>Brief description</w:t>
            </w:r>
          </w:p>
        </w:tc>
        <w:tc>
          <w:tcPr>
            <w:tcW w:w="7292" w:type="dxa"/>
          </w:tcPr>
          <w:p w14:paraId="37329276" w14:textId="3A872177" w:rsidR="009343D3" w:rsidRDefault="009343D3" w:rsidP="00402E43">
            <w:r>
              <w:t xml:space="preserve">This use case describes how the User can </w:t>
            </w:r>
            <w:r w:rsidR="007D2644">
              <w:t>manage movie</w:t>
            </w:r>
          </w:p>
        </w:tc>
      </w:tr>
      <w:tr w:rsidR="009343D3" w14:paraId="09891153" w14:textId="77777777" w:rsidTr="00402E43">
        <w:tc>
          <w:tcPr>
            <w:tcW w:w="2058" w:type="dxa"/>
          </w:tcPr>
          <w:p w14:paraId="170DC584" w14:textId="77777777" w:rsidR="009343D3" w:rsidRDefault="009343D3" w:rsidP="00402E43">
            <w:r>
              <w:t>Actors</w:t>
            </w:r>
          </w:p>
        </w:tc>
        <w:tc>
          <w:tcPr>
            <w:tcW w:w="7292" w:type="dxa"/>
          </w:tcPr>
          <w:p w14:paraId="065F1A85" w14:textId="002F03F4" w:rsidR="009343D3" w:rsidRDefault="009343D3" w:rsidP="00402E43">
            <w:r>
              <w:t>Admin</w:t>
            </w:r>
          </w:p>
        </w:tc>
      </w:tr>
      <w:tr w:rsidR="009343D3" w14:paraId="2AC52799" w14:textId="77777777" w:rsidTr="00402E43">
        <w:tc>
          <w:tcPr>
            <w:tcW w:w="2058" w:type="dxa"/>
          </w:tcPr>
          <w:p w14:paraId="6A6A48AF" w14:textId="77777777" w:rsidR="009343D3" w:rsidRDefault="009343D3" w:rsidP="00402E43">
            <w:r>
              <w:lastRenderedPageBreak/>
              <w:t>Basic Flow</w:t>
            </w:r>
          </w:p>
        </w:tc>
        <w:tc>
          <w:tcPr>
            <w:tcW w:w="7292" w:type="dxa"/>
          </w:tcPr>
          <w:p w14:paraId="0A734FDF" w14:textId="0AD90195" w:rsidR="009343D3" w:rsidRDefault="009343D3" w:rsidP="009343D3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eastAsiaTheme="minorEastAsia"/>
              </w:rPr>
            </w:pPr>
            <w:r>
              <w:t>At main menu, user selects “</w:t>
            </w:r>
            <w:r w:rsidR="00B04EA9">
              <w:t>Admin</w:t>
            </w:r>
            <w:r>
              <w:t>” menu item</w:t>
            </w:r>
            <w:r w:rsidR="00615046">
              <w:t>.</w:t>
            </w:r>
          </w:p>
          <w:p w14:paraId="04CBDFE1" w14:textId="421E5CD0" w:rsidR="009343D3" w:rsidRDefault="009343D3" w:rsidP="009343D3">
            <w:pPr>
              <w:pStyle w:val="ListParagraph"/>
              <w:numPr>
                <w:ilvl w:val="0"/>
                <w:numId w:val="59"/>
              </w:numPr>
              <w:spacing w:after="0" w:line="240" w:lineRule="auto"/>
            </w:pPr>
            <w:r>
              <w:t>User selects “</w:t>
            </w:r>
            <w:r w:rsidR="00B04EA9">
              <w:t>movie management</w:t>
            </w:r>
            <w:r>
              <w:t xml:space="preserve">” </w:t>
            </w:r>
            <w:r w:rsidR="00B04EA9">
              <w:t>button</w:t>
            </w:r>
            <w:r w:rsidR="00615046">
              <w:t>.</w:t>
            </w:r>
          </w:p>
          <w:p w14:paraId="1C586141" w14:textId="21DB6D6F" w:rsidR="009343D3" w:rsidRPr="00361F03" w:rsidRDefault="009343D3" w:rsidP="009343D3">
            <w:pPr>
              <w:pStyle w:val="ListParagraph"/>
              <w:numPr>
                <w:ilvl w:val="0"/>
                <w:numId w:val="59"/>
              </w:numPr>
              <w:spacing w:after="0" w:line="240" w:lineRule="auto"/>
            </w:pPr>
            <w:r>
              <w:t>User inputs “</w:t>
            </w:r>
            <w:r w:rsidR="00B04EA9">
              <w:t>movie information</w:t>
            </w:r>
            <w:r>
              <w:t>” field (</w:t>
            </w:r>
            <w:r w:rsidR="00B04EA9">
              <w:t>title</w:t>
            </w:r>
            <w:r>
              <w:t>,</w:t>
            </w:r>
            <w:r w:rsidR="00B04EA9">
              <w:t xml:space="preserve"> director</w:t>
            </w:r>
            <w:r>
              <w:t xml:space="preserve">, </w:t>
            </w:r>
            <w:r w:rsidR="00B04EA9">
              <w:t>language</w:t>
            </w:r>
            <w:r>
              <w:t xml:space="preserve"> and so on)</w:t>
            </w:r>
            <w:r w:rsidR="00615046">
              <w:t>.</w:t>
            </w:r>
          </w:p>
          <w:p w14:paraId="0597BC08" w14:textId="7A01F4F1" w:rsidR="009343D3" w:rsidRDefault="009343D3" w:rsidP="009343D3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eastAsiaTheme="minorEastAsia"/>
              </w:rPr>
            </w:pPr>
            <w:r>
              <w:t>User clicks “</w:t>
            </w:r>
            <w:r w:rsidR="00854A9A">
              <w:t>Add movie</w:t>
            </w:r>
            <w:r>
              <w:t xml:space="preserve">” button to </w:t>
            </w:r>
            <w:r w:rsidR="00AD7559">
              <w:t>complete</w:t>
            </w:r>
            <w:r w:rsidR="00615046">
              <w:t>.</w:t>
            </w:r>
          </w:p>
          <w:p w14:paraId="291521F9" w14:textId="381EB58A" w:rsidR="009343D3" w:rsidRDefault="009343D3" w:rsidP="009343D3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eastAsiaTheme="minorEastAsia"/>
              </w:rPr>
            </w:pPr>
            <w:r>
              <w:t xml:space="preserve">System displays </w:t>
            </w:r>
            <w:r w:rsidR="002903E2">
              <w:t>movie</w:t>
            </w:r>
            <w:r>
              <w:t xml:space="preserve"> information on the user screen</w:t>
            </w:r>
            <w:r w:rsidR="00615046">
              <w:t>.</w:t>
            </w:r>
          </w:p>
        </w:tc>
      </w:tr>
      <w:tr w:rsidR="009343D3" w:rsidRPr="008E6048" w14:paraId="338FA0E6" w14:textId="77777777" w:rsidTr="00402E43">
        <w:tc>
          <w:tcPr>
            <w:tcW w:w="2058" w:type="dxa"/>
          </w:tcPr>
          <w:p w14:paraId="688CDFC3" w14:textId="77777777" w:rsidR="009343D3" w:rsidRDefault="009343D3" w:rsidP="00402E43">
            <w:r>
              <w:t>Alternative Flows</w:t>
            </w:r>
          </w:p>
        </w:tc>
        <w:tc>
          <w:tcPr>
            <w:tcW w:w="7292" w:type="dxa"/>
          </w:tcPr>
          <w:p w14:paraId="682B7DC2" w14:textId="0D274FDE" w:rsidR="009343D3" w:rsidRDefault="002903E2" w:rsidP="002903E2">
            <w:pPr>
              <w:pStyle w:val="ListParagraph"/>
              <w:numPr>
                <w:ilvl w:val="3"/>
                <w:numId w:val="59"/>
              </w:numPr>
              <w:spacing w:line="240" w:lineRule="auto"/>
              <w:ind w:left="805" w:hanging="4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 step 4 of basic flow, user can select “edit movie” tab to edit or delete that movie</w:t>
            </w:r>
            <w:r w:rsidR="00615046">
              <w:rPr>
                <w:rFonts w:ascii="Calibri" w:eastAsia="Calibri" w:hAnsi="Calibri" w:cs="Calibri"/>
              </w:rPr>
              <w:t>.</w:t>
            </w:r>
          </w:p>
          <w:p w14:paraId="7F712B1B" w14:textId="382FBE3B" w:rsidR="002903E2" w:rsidRPr="002903E2" w:rsidRDefault="002903E2" w:rsidP="002903E2">
            <w:pPr>
              <w:pStyle w:val="ListParagraph"/>
              <w:numPr>
                <w:ilvl w:val="3"/>
                <w:numId w:val="59"/>
              </w:numPr>
              <w:spacing w:line="240" w:lineRule="auto"/>
              <w:ind w:left="805" w:hanging="4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displays movie that has been edited or deleted on the user screen</w:t>
            </w:r>
            <w:r w:rsidR="00615046">
              <w:rPr>
                <w:rFonts w:ascii="Calibri" w:eastAsia="Calibri" w:hAnsi="Calibri" w:cs="Calibri"/>
              </w:rPr>
              <w:t>.</w:t>
            </w:r>
          </w:p>
        </w:tc>
      </w:tr>
      <w:tr w:rsidR="009343D3" w14:paraId="6FD09F48" w14:textId="77777777" w:rsidTr="00402E43">
        <w:tc>
          <w:tcPr>
            <w:tcW w:w="2058" w:type="dxa"/>
          </w:tcPr>
          <w:p w14:paraId="281C5539" w14:textId="77777777" w:rsidR="009343D3" w:rsidRDefault="009343D3" w:rsidP="00402E43">
            <w:r>
              <w:t>Pre-conditions</w:t>
            </w:r>
          </w:p>
        </w:tc>
        <w:tc>
          <w:tcPr>
            <w:tcW w:w="7292" w:type="dxa"/>
          </w:tcPr>
          <w:p w14:paraId="61FE31FD" w14:textId="77777777" w:rsidR="009343D3" w:rsidRDefault="009343D3" w:rsidP="00402E43">
            <w:r>
              <w:t>User logs in system</w:t>
            </w:r>
          </w:p>
        </w:tc>
      </w:tr>
      <w:tr w:rsidR="009343D3" w14:paraId="446AD6B0" w14:textId="77777777" w:rsidTr="00402E43">
        <w:tc>
          <w:tcPr>
            <w:tcW w:w="2058" w:type="dxa"/>
          </w:tcPr>
          <w:p w14:paraId="317B8E55" w14:textId="77777777" w:rsidR="009343D3" w:rsidRDefault="009343D3" w:rsidP="00402E43">
            <w:r>
              <w:t>Post-conditions</w:t>
            </w:r>
          </w:p>
        </w:tc>
        <w:tc>
          <w:tcPr>
            <w:tcW w:w="7292" w:type="dxa"/>
          </w:tcPr>
          <w:p w14:paraId="6C103269" w14:textId="1661E8AD" w:rsidR="009343D3" w:rsidRDefault="009343D3" w:rsidP="00402E43">
            <w:r>
              <w:t xml:space="preserve">User </w:t>
            </w:r>
            <w:r w:rsidR="00A9087E">
              <w:t>add movie information</w:t>
            </w:r>
            <w:r>
              <w:t xml:space="preserve"> successfully.</w:t>
            </w:r>
          </w:p>
        </w:tc>
      </w:tr>
    </w:tbl>
    <w:p w14:paraId="2684ECDE" w14:textId="62651A9F" w:rsidR="004F792E" w:rsidRDefault="004F792E" w:rsidP="004F792E"/>
    <w:p w14:paraId="5BBB3A93" w14:textId="6CAEE284" w:rsidR="00AA2B00" w:rsidRDefault="00DE45E9" w:rsidP="00DE45E9">
      <w:pPr>
        <w:pStyle w:val="Heading2"/>
      </w:pPr>
      <w:r>
        <w:t xml:space="preserve">Use-Case: </w:t>
      </w:r>
      <w:r w:rsidR="001C6658">
        <w:t>Showtime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7292"/>
      </w:tblGrid>
      <w:tr w:rsidR="001C6658" w14:paraId="31302AED" w14:textId="77777777" w:rsidTr="00402E43">
        <w:tc>
          <w:tcPr>
            <w:tcW w:w="2058" w:type="dxa"/>
          </w:tcPr>
          <w:p w14:paraId="5FFDD681" w14:textId="77777777" w:rsidR="001C6658" w:rsidRDefault="001C6658" w:rsidP="00402E43">
            <w:r>
              <w:t>Use case Name</w:t>
            </w:r>
          </w:p>
        </w:tc>
        <w:tc>
          <w:tcPr>
            <w:tcW w:w="7292" w:type="dxa"/>
          </w:tcPr>
          <w:p w14:paraId="281B0F8C" w14:textId="0CA65324" w:rsidR="001C6658" w:rsidRDefault="001C6658" w:rsidP="00402E43">
            <w:r>
              <w:t>Showtime Management</w:t>
            </w:r>
          </w:p>
        </w:tc>
      </w:tr>
      <w:tr w:rsidR="001C6658" w14:paraId="0E332C3D" w14:textId="77777777" w:rsidTr="00402E43">
        <w:tc>
          <w:tcPr>
            <w:tcW w:w="2058" w:type="dxa"/>
          </w:tcPr>
          <w:p w14:paraId="1FEBA15D" w14:textId="77777777" w:rsidR="001C6658" w:rsidRDefault="001C6658" w:rsidP="00402E43">
            <w:r>
              <w:t>Brief description</w:t>
            </w:r>
          </w:p>
        </w:tc>
        <w:tc>
          <w:tcPr>
            <w:tcW w:w="7292" w:type="dxa"/>
          </w:tcPr>
          <w:p w14:paraId="2D9A2967" w14:textId="23E3EE6F" w:rsidR="001C6658" w:rsidRDefault="001C6658" w:rsidP="00402E43">
            <w:r>
              <w:t xml:space="preserve">This use case describes how the User </w:t>
            </w:r>
            <w:r w:rsidR="00520777">
              <w:t>can manage showtime of the movie</w:t>
            </w:r>
          </w:p>
        </w:tc>
      </w:tr>
      <w:tr w:rsidR="001C6658" w14:paraId="78AA3D69" w14:textId="77777777" w:rsidTr="00402E43">
        <w:tc>
          <w:tcPr>
            <w:tcW w:w="2058" w:type="dxa"/>
          </w:tcPr>
          <w:p w14:paraId="5C34CF24" w14:textId="77777777" w:rsidR="001C6658" w:rsidRDefault="001C6658" w:rsidP="00402E43">
            <w:r>
              <w:t>Actors</w:t>
            </w:r>
          </w:p>
        </w:tc>
        <w:tc>
          <w:tcPr>
            <w:tcW w:w="7292" w:type="dxa"/>
          </w:tcPr>
          <w:p w14:paraId="70FB6DA5" w14:textId="1D4EB30F" w:rsidR="001C6658" w:rsidRDefault="001C6658" w:rsidP="00402E43">
            <w:r>
              <w:t>Admin</w:t>
            </w:r>
          </w:p>
        </w:tc>
      </w:tr>
      <w:tr w:rsidR="001C6658" w14:paraId="0ACA89CE" w14:textId="77777777" w:rsidTr="00402E43">
        <w:tc>
          <w:tcPr>
            <w:tcW w:w="2058" w:type="dxa"/>
          </w:tcPr>
          <w:p w14:paraId="3602E9B2" w14:textId="77777777" w:rsidR="001C6658" w:rsidRDefault="001C6658" w:rsidP="00402E43">
            <w:r>
              <w:t>Basic Flow</w:t>
            </w:r>
          </w:p>
        </w:tc>
        <w:tc>
          <w:tcPr>
            <w:tcW w:w="7292" w:type="dxa"/>
          </w:tcPr>
          <w:p w14:paraId="28CC1194" w14:textId="0FA95B3C" w:rsidR="001C6658" w:rsidRDefault="001C6658" w:rsidP="001C6658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eastAsiaTheme="minorEastAsia"/>
              </w:rPr>
            </w:pPr>
            <w:r>
              <w:t>At main menu, user selects “</w:t>
            </w:r>
            <w:r w:rsidR="003563DB">
              <w:t>Admin</w:t>
            </w:r>
            <w:r>
              <w:t>” menu item</w:t>
            </w:r>
          </w:p>
          <w:p w14:paraId="37CB3248" w14:textId="5FC148F7" w:rsidR="001C6658" w:rsidRDefault="001C6658" w:rsidP="001C6658">
            <w:pPr>
              <w:pStyle w:val="ListParagraph"/>
              <w:numPr>
                <w:ilvl w:val="0"/>
                <w:numId w:val="61"/>
              </w:numPr>
              <w:spacing w:after="0" w:line="240" w:lineRule="auto"/>
            </w:pPr>
            <w:r>
              <w:t>User selects “</w:t>
            </w:r>
            <w:r w:rsidR="003563DB">
              <w:t>Showtime management</w:t>
            </w:r>
            <w:r>
              <w:t xml:space="preserve">” </w:t>
            </w:r>
            <w:r w:rsidR="003563DB">
              <w:t>button.</w:t>
            </w:r>
          </w:p>
          <w:p w14:paraId="0954D3FE" w14:textId="2257805F" w:rsidR="001C6658" w:rsidRDefault="001C6658" w:rsidP="001C6658">
            <w:pPr>
              <w:pStyle w:val="ListParagraph"/>
              <w:numPr>
                <w:ilvl w:val="0"/>
                <w:numId w:val="61"/>
              </w:numPr>
              <w:spacing w:after="0" w:line="240" w:lineRule="auto"/>
            </w:pPr>
            <w:r>
              <w:t xml:space="preserve">User </w:t>
            </w:r>
            <w:r w:rsidR="00101661">
              <w:t>searchs for “cinema room”.</w:t>
            </w:r>
          </w:p>
          <w:p w14:paraId="11E47B01" w14:textId="4178699F" w:rsidR="00101661" w:rsidRDefault="00101661" w:rsidP="001C6658">
            <w:pPr>
              <w:pStyle w:val="ListParagraph"/>
              <w:numPr>
                <w:ilvl w:val="0"/>
                <w:numId w:val="61"/>
              </w:numPr>
              <w:spacing w:after="0" w:line="240" w:lineRule="auto"/>
            </w:pPr>
            <w:r>
              <w:t>User selects “cinema room”.</w:t>
            </w:r>
          </w:p>
          <w:p w14:paraId="4378D958" w14:textId="328A3FD9" w:rsidR="00101661" w:rsidRDefault="00101661" w:rsidP="001C6658">
            <w:pPr>
              <w:pStyle w:val="ListParagraph"/>
              <w:numPr>
                <w:ilvl w:val="0"/>
                <w:numId w:val="61"/>
              </w:numPr>
              <w:spacing w:after="0" w:line="240" w:lineRule="auto"/>
            </w:pPr>
            <w:r>
              <w:t>User searchs for “movie”.</w:t>
            </w:r>
          </w:p>
          <w:p w14:paraId="624CE35C" w14:textId="1B0176DD" w:rsidR="00101661" w:rsidRDefault="00101661" w:rsidP="001C6658">
            <w:pPr>
              <w:pStyle w:val="ListParagraph"/>
              <w:numPr>
                <w:ilvl w:val="0"/>
                <w:numId w:val="61"/>
              </w:numPr>
              <w:spacing w:after="0" w:line="240" w:lineRule="auto"/>
            </w:pPr>
            <w:r>
              <w:t>User selects “movie”.</w:t>
            </w:r>
          </w:p>
          <w:p w14:paraId="2239C318" w14:textId="7EC912BE" w:rsidR="00101661" w:rsidRDefault="00101661" w:rsidP="001C6658">
            <w:pPr>
              <w:pStyle w:val="ListParagraph"/>
              <w:numPr>
                <w:ilvl w:val="0"/>
                <w:numId w:val="61"/>
              </w:numPr>
              <w:spacing w:after="0" w:line="240" w:lineRule="auto"/>
            </w:pPr>
            <w:r>
              <w:t>User searchs for “showtime date” &amp; “showtime hour”.</w:t>
            </w:r>
          </w:p>
          <w:p w14:paraId="02E1028E" w14:textId="2FA108A3" w:rsidR="00101661" w:rsidRPr="00361F03" w:rsidRDefault="00A22CE8" w:rsidP="001C6658">
            <w:pPr>
              <w:pStyle w:val="ListParagraph"/>
              <w:numPr>
                <w:ilvl w:val="0"/>
                <w:numId w:val="61"/>
              </w:numPr>
              <w:spacing w:after="0" w:line="240" w:lineRule="auto"/>
            </w:pPr>
            <w:r>
              <w:t>User selects “showtime date” &amp; “showtime hour”.</w:t>
            </w:r>
          </w:p>
          <w:p w14:paraId="165576F7" w14:textId="3FF102BC" w:rsidR="001C6658" w:rsidRDefault="001C6658" w:rsidP="001C6658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eastAsiaTheme="minorEastAsia"/>
              </w:rPr>
            </w:pPr>
            <w:r>
              <w:t>User clicks “</w:t>
            </w:r>
            <w:r w:rsidR="0021494A">
              <w:t>Add</w:t>
            </w:r>
            <w:r>
              <w:t xml:space="preserve">” button to </w:t>
            </w:r>
            <w:r w:rsidR="0021494A">
              <w:t>add showtime of that movie.</w:t>
            </w:r>
          </w:p>
          <w:p w14:paraId="67C1A457" w14:textId="7999EB63" w:rsidR="001C6658" w:rsidRDefault="001C6658" w:rsidP="001C6658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eastAsiaTheme="minorEastAsia"/>
              </w:rPr>
            </w:pPr>
            <w:r>
              <w:t xml:space="preserve">System displays </w:t>
            </w:r>
            <w:r w:rsidR="00A96FE8">
              <w:t>showtime information</w:t>
            </w:r>
            <w:r>
              <w:t xml:space="preserve"> on the user screen</w:t>
            </w:r>
          </w:p>
        </w:tc>
      </w:tr>
      <w:tr w:rsidR="001C6658" w:rsidRPr="008E6048" w14:paraId="2C716282" w14:textId="77777777" w:rsidTr="00402E43">
        <w:tc>
          <w:tcPr>
            <w:tcW w:w="2058" w:type="dxa"/>
          </w:tcPr>
          <w:p w14:paraId="17156267" w14:textId="77777777" w:rsidR="001C6658" w:rsidRDefault="001C6658" w:rsidP="00402E43">
            <w:r>
              <w:t>Alternative Flows</w:t>
            </w:r>
          </w:p>
        </w:tc>
        <w:tc>
          <w:tcPr>
            <w:tcW w:w="7292" w:type="dxa"/>
          </w:tcPr>
          <w:p w14:paraId="65C40EA5" w14:textId="77777777" w:rsidR="001C6658" w:rsidRDefault="008C5648" w:rsidP="00B335C4">
            <w:pPr>
              <w:pStyle w:val="ListParagraph"/>
              <w:numPr>
                <w:ilvl w:val="3"/>
                <w:numId w:val="61"/>
              </w:numPr>
              <w:spacing w:line="240" w:lineRule="auto"/>
              <w:ind w:left="663" w:hanging="2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can selects “showtime information” on the screen that need to be edited or deleted.</w:t>
            </w:r>
          </w:p>
          <w:p w14:paraId="66E92E60" w14:textId="77777777" w:rsidR="008C5648" w:rsidRDefault="008C5648" w:rsidP="00B335C4">
            <w:pPr>
              <w:pStyle w:val="ListParagraph"/>
              <w:numPr>
                <w:ilvl w:val="3"/>
                <w:numId w:val="61"/>
              </w:numPr>
              <w:spacing w:line="240" w:lineRule="auto"/>
              <w:ind w:left="663" w:hanging="2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inputs “showtime information” that needs to be edited.</w:t>
            </w:r>
          </w:p>
          <w:p w14:paraId="2A6CD699" w14:textId="0523ED98" w:rsidR="008C5648" w:rsidRPr="00B335C4" w:rsidRDefault="008C5648" w:rsidP="00B335C4">
            <w:pPr>
              <w:pStyle w:val="ListParagraph"/>
              <w:numPr>
                <w:ilvl w:val="3"/>
                <w:numId w:val="61"/>
              </w:numPr>
              <w:spacing w:line="240" w:lineRule="auto"/>
              <w:ind w:left="663" w:hanging="2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clicks “Update” button to edit “showtime” or “Delete” to delete “showtime”</w:t>
            </w:r>
          </w:p>
        </w:tc>
      </w:tr>
      <w:tr w:rsidR="001C6658" w14:paraId="6BBB3838" w14:textId="77777777" w:rsidTr="00402E43">
        <w:tc>
          <w:tcPr>
            <w:tcW w:w="2058" w:type="dxa"/>
          </w:tcPr>
          <w:p w14:paraId="14DCCE2D" w14:textId="77777777" w:rsidR="001C6658" w:rsidRDefault="001C6658" w:rsidP="00402E43">
            <w:r>
              <w:t>Pre-conditions</w:t>
            </w:r>
          </w:p>
        </w:tc>
        <w:tc>
          <w:tcPr>
            <w:tcW w:w="7292" w:type="dxa"/>
          </w:tcPr>
          <w:p w14:paraId="75DE499E" w14:textId="77777777" w:rsidR="001C6658" w:rsidRDefault="001C6658" w:rsidP="00402E43">
            <w:r>
              <w:t>User logs in system</w:t>
            </w:r>
          </w:p>
        </w:tc>
      </w:tr>
      <w:tr w:rsidR="001C6658" w14:paraId="7136BB77" w14:textId="77777777" w:rsidTr="00402E43">
        <w:tc>
          <w:tcPr>
            <w:tcW w:w="2058" w:type="dxa"/>
          </w:tcPr>
          <w:p w14:paraId="0868A612" w14:textId="77777777" w:rsidR="001C6658" w:rsidRDefault="001C6658" w:rsidP="00402E43">
            <w:r>
              <w:t>Post-conditions</w:t>
            </w:r>
          </w:p>
        </w:tc>
        <w:tc>
          <w:tcPr>
            <w:tcW w:w="7292" w:type="dxa"/>
          </w:tcPr>
          <w:p w14:paraId="31B7BF68" w14:textId="7BC688AB" w:rsidR="001C6658" w:rsidRDefault="001C6658" w:rsidP="00402E43">
            <w:r>
              <w:t xml:space="preserve">User </w:t>
            </w:r>
            <w:r w:rsidR="006D6D72">
              <w:t>manage showtime</w:t>
            </w:r>
            <w:r>
              <w:t xml:space="preserve"> information successfully.</w:t>
            </w:r>
          </w:p>
        </w:tc>
      </w:tr>
    </w:tbl>
    <w:p w14:paraId="0C34C889" w14:textId="77777777" w:rsidR="001C6658" w:rsidRPr="001C6658" w:rsidRDefault="001C6658" w:rsidP="001C6658"/>
    <w:sectPr w:rsidR="001C6658" w:rsidRPr="001C6658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D156E" w14:textId="77777777" w:rsidR="003D151C" w:rsidRDefault="003D151C">
      <w:pPr>
        <w:spacing w:line="240" w:lineRule="auto"/>
      </w:pPr>
      <w:r>
        <w:separator/>
      </w:r>
    </w:p>
  </w:endnote>
  <w:endnote w:type="continuationSeparator" w:id="0">
    <w:p w14:paraId="4670819B" w14:textId="77777777" w:rsidR="003D151C" w:rsidRDefault="003D1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D9184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4D5E3" w14:textId="77777777" w:rsidR="003D151C" w:rsidRDefault="003D151C">
      <w:pPr>
        <w:spacing w:line="240" w:lineRule="auto"/>
      </w:pPr>
      <w:r>
        <w:separator/>
      </w:r>
    </w:p>
  </w:footnote>
  <w:footnote w:type="continuationSeparator" w:id="0">
    <w:p w14:paraId="0B10C558" w14:textId="77777777" w:rsidR="003D151C" w:rsidRDefault="003D15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118E4" w14:textId="77777777" w:rsidR="009C307A" w:rsidRDefault="009C307A">
    <w:pPr>
      <w:rPr>
        <w:sz w:val="24"/>
      </w:rPr>
    </w:pPr>
  </w:p>
  <w:p w14:paraId="7284B2A0" w14:textId="77777777" w:rsidR="009C307A" w:rsidRDefault="009C307A">
    <w:pPr>
      <w:pBdr>
        <w:top w:val="single" w:sz="6" w:space="1" w:color="auto"/>
      </w:pBdr>
      <w:rPr>
        <w:sz w:val="24"/>
      </w:rPr>
    </w:pPr>
  </w:p>
  <w:p w14:paraId="112987C6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322D8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723119"/>
    <w:multiLevelType w:val="hybridMultilevel"/>
    <w:tmpl w:val="7F8A6240"/>
    <w:lvl w:ilvl="0" w:tplc="9DBA6530">
      <w:start w:val="1"/>
      <w:numFmt w:val="decimal"/>
      <w:lvlText w:val="%1."/>
      <w:lvlJc w:val="left"/>
      <w:pPr>
        <w:ind w:left="720" w:hanging="360"/>
      </w:pPr>
    </w:lvl>
    <w:lvl w:ilvl="1" w:tplc="4680155C">
      <w:start w:val="1"/>
      <w:numFmt w:val="lowerLetter"/>
      <w:lvlText w:val="%2."/>
      <w:lvlJc w:val="left"/>
      <w:pPr>
        <w:ind w:left="1440" w:hanging="360"/>
      </w:pPr>
    </w:lvl>
    <w:lvl w:ilvl="2" w:tplc="B9E2ABF6">
      <w:start w:val="1"/>
      <w:numFmt w:val="lowerRoman"/>
      <w:lvlText w:val="%3."/>
      <w:lvlJc w:val="right"/>
      <w:pPr>
        <w:ind w:left="2160" w:hanging="180"/>
      </w:pPr>
    </w:lvl>
    <w:lvl w:ilvl="3" w:tplc="70A4A286">
      <w:start w:val="1"/>
      <w:numFmt w:val="decimal"/>
      <w:lvlText w:val="%4."/>
      <w:lvlJc w:val="left"/>
      <w:pPr>
        <w:ind w:left="2880" w:hanging="360"/>
      </w:pPr>
    </w:lvl>
    <w:lvl w:ilvl="4" w:tplc="6F72DC3E">
      <w:start w:val="1"/>
      <w:numFmt w:val="lowerLetter"/>
      <w:lvlText w:val="%5."/>
      <w:lvlJc w:val="left"/>
      <w:pPr>
        <w:ind w:left="3600" w:hanging="360"/>
      </w:pPr>
    </w:lvl>
    <w:lvl w:ilvl="5" w:tplc="D7069794">
      <w:start w:val="1"/>
      <w:numFmt w:val="lowerRoman"/>
      <w:lvlText w:val="%6."/>
      <w:lvlJc w:val="right"/>
      <w:pPr>
        <w:ind w:left="4320" w:hanging="180"/>
      </w:pPr>
    </w:lvl>
    <w:lvl w:ilvl="6" w:tplc="A7B444DC">
      <w:start w:val="1"/>
      <w:numFmt w:val="decimal"/>
      <w:lvlText w:val="%7."/>
      <w:lvlJc w:val="left"/>
      <w:pPr>
        <w:ind w:left="5040" w:hanging="360"/>
      </w:pPr>
    </w:lvl>
    <w:lvl w:ilvl="7" w:tplc="FC04CCD8">
      <w:start w:val="1"/>
      <w:numFmt w:val="lowerLetter"/>
      <w:lvlText w:val="%8."/>
      <w:lvlJc w:val="left"/>
      <w:pPr>
        <w:ind w:left="5760" w:hanging="360"/>
      </w:pPr>
    </w:lvl>
    <w:lvl w:ilvl="8" w:tplc="314A4E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669BD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8591F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226FC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0A02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F576F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0480E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9035B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B03FC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8026A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87637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03571B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0923FC"/>
    <w:multiLevelType w:val="hybridMultilevel"/>
    <w:tmpl w:val="FFFFFFFF"/>
    <w:lvl w:ilvl="0" w:tplc="60E0C492">
      <w:start w:val="1"/>
      <w:numFmt w:val="decimal"/>
      <w:lvlText w:val="%1."/>
      <w:lvlJc w:val="left"/>
      <w:pPr>
        <w:ind w:left="720" w:hanging="360"/>
      </w:pPr>
    </w:lvl>
    <w:lvl w:ilvl="1" w:tplc="99C6E66E">
      <w:start w:val="1"/>
      <w:numFmt w:val="lowerLetter"/>
      <w:lvlText w:val="%2."/>
      <w:lvlJc w:val="left"/>
      <w:pPr>
        <w:ind w:left="1440" w:hanging="360"/>
      </w:pPr>
    </w:lvl>
    <w:lvl w:ilvl="2" w:tplc="CD223864">
      <w:start w:val="1"/>
      <w:numFmt w:val="lowerRoman"/>
      <w:lvlText w:val="%3."/>
      <w:lvlJc w:val="right"/>
      <w:pPr>
        <w:ind w:left="2160" w:hanging="180"/>
      </w:pPr>
    </w:lvl>
    <w:lvl w:ilvl="3" w:tplc="A9246E28">
      <w:start w:val="1"/>
      <w:numFmt w:val="decimal"/>
      <w:lvlText w:val="%4."/>
      <w:lvlJc w:val="left"/>
      <w:pPr>
        <w:ind w:left="2880" w:hanging="360"/>
      </w:pPr>
    </w:lvl>
    <w:lvl w:ilvl="4" w:tplc="943643B6">
      <w:start w:val="1"/>
      <w:numFmt w:val="lowerLetter"/>
      <w:lvlText w:val="%5."/>
      <w:lvlJc w:val="left"/>
      <w:pPr>
        <w:ind w:left="3600" w:hanging="360"/>
      </w:pPr>
    </w:lvl>
    <w:lvl w:ilvl="5" w:tplc="34120940">
      <w:start w:val="1"/>
      <w:numFmt w:val="lowerRoman"/>
      <w:lvlText w:val="%6."/>
      <w:lvlJc w:val="right"/>
      <w:pPr>
        <w:ind w:left="4320" w:hanging="180"/>
      </w:pPr>
    </w:lvl>
    <w:lvl w:ilvl="6" w:tplc="48DA4BAA">
      <w:start w:val="1"/>
      <w:numFmt w:val="decimal"/>
      <w:lvlText w:val="%7."/>
      <w:lvlJc w:val="left"/>
      <w:pPr>
        <w:ind w:left="5040" w:hanging="360"/>
      </w:pPr>
    </w:lvl>
    <w:lvl w:ilvl="7" w:tplc="37DA33CC">
      <w:start w:val="1"/>
      <w:numFmt w:val="lowerLetter"/>
      <w:lvlText w:val="%8."/>
      <w:lvlJc w:val="left"/>
      <w:pPr>
        <w:ind w:left="5760" w:hanging="360"/>
      </w:pPr>
    </w:lvl>
    <w:lvl w:ilvl="8" w:tplc="8C3690C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1525E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D4547E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BF64B9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D75AF"/>
    <w:multiLevelType w:val="hybridMultilevel"/>
    <w:tmpl w:val="FFFFFFFF"/>
    <w:lvl w:ilvl="0" w:tplc="1A8E256A">
      <w:start w:val="1"/>
      <w:numFmt w:val="decimal"/>
      <w:lvlText w:val="%1."/>
      <w:lvlJc w:val="left"/>
      <w:pPr>
        <w:ind w:left="720" w:hanging="360"/>
      </w:pPr>
    </w:lvl>
    <w:lvl w:ilvl="1" w:tplc="9EAA8694">
      <w:start w:val="1"/>
      <w:numFmt w:val="lowerLetter"/>
      <w:lvlText w:val="%2."/>
      <w:lvlJc w:val="left"/>
      <w:pPr>
        <w:ind w:left="1440" w:hanging="360"/>
      </w:pPr>
    </w:lvl>
    <w:lvl w:ilvl="2" w:tplc="69B0F2CA">
      <w:start w:val="1"/>
      <w:numFmt w:val="lowerRoman"/>
      <w:lvlText w:val="%3."/>
      <w:lvlJc w:val="right"/>
      <w:pPr>
        <w:ind w:left="2160" w:hanging="180"/>
      </w:pPr>
    </w:lvl>
    <w:lvl w:ilvl="3" w:tplc="F120F012">
      <w:start w:val="1"/>
      <w:numFmt w:val="decimal"/>
      <w:lvlText w:val="%4."/>
      <w:lvlJc w:val="left"/>
      <w:pPr>
        <w:ind w:left="2880" w:hanging="360"/>
      </w:pPr>
    </w:lvl>
    <w:lvl w:ilvl="4" w:tplc="6DAA8624">
      <w:start w:val="1"/>
      <w:numFmt w:val="lowerLetter"/>
      <w:lvlText w:val="%5."/>
      <w:lvlJc w:val="left"/>
      <w:pPr>
        <w:ind w:left="3600" w:hanging="360"/>
      </w:pPr>
    </w:lvl>
    <w:lvl w:ilvl="5" w:tplc="80FEF83C">
      <w:start w:val="1"/>
      <w:numFmt w:val="lowerRoman"/>
      <w:lvlText w:val="%6."/>
      <w:lvlJc w:val="right"/>
      <w:pPr>
        <w:ind w:left="4320" w:hanging="180"/>
      </w:pPr>
    </w:lvl>
    <w:lvl w:ilvl="6" w:tplc="C7129698">
      <w:start w:val="1"/>
      <w:numFmt w:val="decimal"/>
      <w:lvlText w:val="%7."/>
      <w:lvlJc w:val="left"/>
      <w:pPr>
        <w:ind w:left="5040" w:hanging="360"/>
      </w:pPr>
    </w:lvl>
    <w:lvl w:ilvl="7" w:tplc="B2866148">
      <w:start w:val="1"/>
      <w:numFmt w:val="lowerLetter"/>
      <w:lvlText w:val="%8."/>
      <w:lvlJc w:val="left"/>
      <w:pPr>
        <w:ind w:left="5760" w:hanging="360"/>
      </w:pPr>
    </w:lvl>
    <w:lvl w:ilvl="8" w:tplc="5D085A4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F21B17"/>
    <w:multiLevelType w:val="hybridMultilevel"/>
    <w:tmpl w:val="FFFFFFFF"/>
    <w:lvl w:ilvl="0" w:tplc="60E0C492">
      <w:start w:val="1"/>
      <w:numFmt w:val="decimal"/>
      <w:lvlText w:val="%1."/>
      <w:lvlJc w:val="left"/>
      <w:pPr>
        <w:ind w:left="720" w:hanging="360"/>
      </w:pPr>
    </w:lvl>
    <w:lvl w:ilvl="1" w:tplc="99C6E66E">
      <w:start w:val="1"/>
      <w:numFmt w:val="lowerLetter"/>
      <w:lvlText w:val="%2."/>
      <w:lvlJc w:val="left"/>
      <w:pPr>
        <w:ind w:left="1440" w:hanging="360"/>
      </w:pPr>
    </w:lvl>
    <w:lvl w:ilvl="2" w:tplc="CD223864">
      <w:start w:val="1"/>
      <w:numFmt w:val="lowerRoman"/>
      <w:lvlText w:val="%3."/>
      <w:lvlJc w:val="right"/>
      <w:pPr>
        <w:ind w:left="2160" w:hanging="180"/>
      </w:pPr>
    </w:lvl>
    <w:lvl w:ilvl="3" w:tplc="A9246E28">
      <w:start w:val="1"/>
      <w:numFmt w:val="decimal"/>
      <w:lvlText w:val="%4."/>
      <w:lvlJc w:val="left"/>
      <w:pPr>
        <w:ind w:left="2880" w:hanging="360"/>
      </w:pPr>
    </w:lvl>
    <w:lvl w:ilvl="4" w:tplc="943643B6">
      <w:start w:val="1"/>
      <w:numFmt w:val="lowerLetter"/>
      <w:lvlText w:val="%5."/>
      <w:lvlJc w:val="left"/>
      <w:pPr>
        <w:ind w:left="3600" w:hanging="360"/>
      </w:pPr>
    </w:lvl>
    <w:lvl w:ilvl="5" w:tplc="34120940">
      <w:start w:val="1"/>
      <w:numFmt w:val="lowerRoman"/>
      <w:lvlText w:val="%6."/>
      <w:lvlJc w:val="right"/>
      <w:pPr>
        <w:ind w:left="4320" w:hanging="180"/>
      </w:pPr>
    </w:lvl>
    <w:lvl w:ilvl="6" w:tplc="48DA4BAA">
      <w:start w:val="1"/>
      <w:numFmt w:val="decimal"/>
      <w:lvlText w:val="%7."/>
      <w:lvlJc w:val="left"/>
      <w:pPr>
        <w:ind w:left="5040" w:hanging="360"/>
      </w:pPr>
    </w:lvl>
    <w:lvl w:ilvl="7" w:tplc="37DA33CC">
      <w:start w:val="1"/>
      <w:numFmt w:val="lowerLetter"/>
      <w:lvlText w:val="%8."/>
      <w:lvlJc w:val="left"/>
      <w:pPr>
        <w:ind w:left="5760" w:hanging="360"/>
      </w:pPr>
    </w:lvl>
    <w:lvl w:ilvl="8" w:tplc="8C3690C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5E0274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CB3C60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A6645C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A76D7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24215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1E6DF4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C03C34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B6767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2C57AD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BB703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9B1D0A"/>
    <w:multiLevelType w:val="hybridMultilevel"/>
    <w:tmpl w:val="6030AB68"/>
    <w:lvl w:ilvl="0" w:tplc="2E549B5A">
      <w:start w:val="1"/>
      <w:numFmt w:val="decimal"/>
      <w:lvlText w:val="%1."/>
      <w:lvlJc w:val="left"/>
      <w:pPr>
        <w:ind w:left="720" w:hanging="360"/>
      </w:pPr>
    </w:lvl>
    <w:lvl w:ilvl="1" w:tplc="64AA64B8">
      <w:start w:val="1"/>
      <w:numFmt w:val="lowerLetter"/>
      <w:lvlText w:val="%2."/>
      <w:lvlJc w:val="left"/>
      <w:pPr>
        <w:ind w:left="1440" w:hanging="360"/>
      </w:pPr>
    </w:lvl>
    <w:lvl w:ilvl="2" w:tplc="407A0EDE">
      <w:start w:val="1"/>
      <w:numFmt w:val="lowerRoman"/>
      <w:lvlText w:val="%3."/>
      <w:lvlJc w:val="right"/>
      <w:pPr>
        <w:ind w:left="2160" w:hanging="180"/>
      </w:pPr>
    </w:lvl>
    <w:lvl w:ilvl="3" w:tplc="A21E03DE">
      <w:start w:val="1"/>
      <w:numFmt w:val="decimal"/>
      <w:lvlText w:val="%4."/>
      <w:lvlJc w:val="left"/>
      <w:pPr>
        <w:ind w:left="2880" w:hanging="360"/>
      </w:pPr>
    </w:lvl>
    <w:lvl w:ilvl="4" w:tplc="99222918">
      <w:start w:val="1"/>
      <w:numFmt w:val="lowerLetter"/>
      <w:lvlText w:val="%5."/>
      <w:lvlJc w:val="left"/>
      <w:pPr>
        <w:ind w:left="3600" w:hanging="360"/>
      </w:pPr>
    </w:lvl>
    <w:lvl w:ilvl="5" w:tplc="EBDE3D10">
      <w:start w:val="1"/>
      <w:numFmt w:val="lowerRoman"/>
      <w:lvlText w:val="%6."/>
      <w:lvlJc w:val="right"/>
      <w:pPr>
        <w:ind w:left="4320" w:hanging="180"/>
      </w:pPr>
    </w:lvl>
    <w:lvl w:ilvl="6" w:tplc="21FE89B4">
      <w:start w:val="1"/>
      <w:numFmt w:val="decimal"/>
      <w:lvlText w:val="%7."/>
      <w:lvlJc w:val="left"/>
      <w:pPr>
        <w:ind w:left="5040" w:hanging="360"/>
      </w:pPr>
    </w:lvl>
    <w:lvl w:ilvl="7" w:tplc="561E104C">
      <w:start w:val="1"/>
      <w:numFmt w:val="lowerLetter"/>
      <w:lvlText w:val="%8."/>
      <w:lvlJc w:val="left"/>
      <w:pPr>
        <w:ind w:left="5760" w:hanging="360"/>
      </w:pPr>
    </w:lvl>
    <w:lvl w:ilvl="8" w:tplc="89A4049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D362BA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F602E1"/>
    <w:multiLevelType w:val="hybridMultilevel"/>
    <w:tmpl w:val="FFFFFFFF"/>
    <w:lvl w:ilvl="0" w:tplc="60E0C492">
      <w:start w:val="1"/>
      <w:numFmt w:val="decimal"/>
      <w:lvlText w:val="%1."/>
      <w:lvlJc w:val="left"/>
      <w:pPr>
        <w:ind w:left="720" w:hanging="360"/>
      </w:pPr>
    </w:lvl>
    <w:lvl w:ilvl="1" w:tplc="99C6E66E">
      <w:start w:val="1"/>
      <w:numFmt w:val="lowerLetter"/>
      <w:lvlText w:val="%2."/>
      <w:lvlJc w:val="left"/>
      <w:pPr>
        <w:ind w:left="1440" w:hanging="360"/>
      </w:pPr>
    </w:lvl>
    <w:lvl w:ilvl="2" w:tplc="CD223864">
      <w:start w:val="1"/>
      <w:numFmt w:val="lowerRoman"/>
      <w:lvlText w:val="%3."/>
      <w:lvlJc w:val="right"/>
      <w:pPr>
        <w:ind w:left="2160" w:hanging="180"/>
      </w:pPr>
    </w:lvl>
    <w:lvl w:ilvl="3" w:tplc="A9246E28">
      <w:start w:val="1"/>
      <w:numFmt w:val="decimal"/>
      <w:lvlText w:val="%4."/>
      <w:lvlJc w:val="left"/>
      <w:pPr>
        <w:ind w:left="2880" w:hanging="360"/>
      </w:pPr>
    </w:lvl>
    <w:lvl w:ilvl="4" w:tplc="943643B6">
      <w:start w:val="1"/>
      <w:numFmt w:val="lowerLetter"/>
      <w:lvlText w:val="%5."/>
      <w:lvlJc w:val="left"/>
      <w:pPr>
        <w:ind w:left="3600" w:hanging="360"/>
      </w:pPr>
    </w:lvl>
    <w:lvl w:ilvl="5" w:tplc="34120940">
      <w:start w:val="1"/>
      <w:numFmt w:val="lowerRoman"/>
      <w:lvlText w:val="%6."/>
      <w:lvlJc w:val="right"/>
      <w:pPr>
        <w:ind w:left="4320" w:hanging="180"/>
      </w:pPr>
    </w:lvl>
    <w:lvl w:ilvl="6" w:tplc="48DA4BAA">
      <w:start w:val="1"/>
      <w:numFmt w:val="decimal"/>
      <w:lvlText w:val="%7."/>
      <w:lvlJc w:val="left"/>
      <w:pPr>
        <w:ind w:left="5040" w:hanging="360"/>
      </w:pPr>
    </w:lvl>
    <w:lvl w:ilvl="7" w:tplc="37DA33CC">
      <w:start w:val="1"/>
      <w:numFmt w:val="lowerLetter"/>
      <w:lvlText w:val="%8."/>
      <w:lvlJc w:val="left"/>
      <w:pPr>
        <w:ind w:left="5760" w:hanging="360"/>
      </w:pPr>
    </w:lvl>
    <w:lvl w:ilvl="8" w:tplc="8C3690C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3E0F5D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9820A1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627A11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247974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F9427B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645AE4"/>
    <w:multiLevelType w:val="hybridMultilevel"/>
    <w:tmpl w:val="FFFFFFFF"/>
    <w:lvl w:ilvl="0" w:tplc="2CDAFC68">
      <w:start w:val="1"/>
      <w:numFmt w:val="decimal"/>
      <w:lvlText w:val="%1."/>
      <w:lvlJc w:val="left"/>
      <w:pPr>
        <w:ind w:left="720" w:hanging="360"/>
      </w:pPr>
    </w:lvl>
    <w:lvl w:ilvl="1" w:tplc="E81296BC">
      <w:start w:val="1"/>
      <w:numFmt w:val="lowerLetter"/>
      <w:lvlText w:val="%2."/>
      <w:lvlJc w:val="left"/>
      <w:pPr>
        <w:ind w:left="1440" w:hanging="360"/>
      </w:pPr>
    </w:lvl>
    <w:lvl w:ilvl="2" w:tplc="47BA05A4">
      <w:start w:val="1"/>
      <w:numFmt w:val="lowerRoman"/>
      <w:lvlText w:val="%3."/>
      <w:lvlJc w:val="right"/>
      <w:pPr>
        <w:ind w:left="2160" w:hanging="180"/>
      </w:pPr>
    </w:lvl>
    <w:lvl w:ilvl="3" w:tplc="D5861F2E">
      <w:start w:val="1"/>
      <w:numFmt w:val="decimal"/>
      <w:lvlText w:val="%4."/>
      <w:lvlJc w:val="left"/>
      <w:pPr>
        <w:ind w:left="2880" w:hanging="360"/>
      </w:pPr>
    </w:lvl>
    <w:lvl w:ilvl="4" w:tplc="898C62B0">
      <w:start w:val="1"/>
      <w:numFmt w:val="lowerLetter"/>
      <w:lvlText w:val="%5."/>
      <w:lvlJc w:val="left"/>
      <w:pPr>
        <w:ind w:left="3600" w:hanging="360"/>
      </w:pPr>
    </w:lvl>
    <w:lvl w:ilvl="5" w:tplc="8038548A">
      <w:start w:val="1"/>
      <w:numFmt w:val="lowerRoman"/>
      <w:lvlText w:val="%6."/>
      <w:lvlJc w:val="right"/>
      <w:pPr>
        <w:ind w:left="4320" w:hanging="180"/>
      </w:pPr>
    </w:lvl>
    <w:lvl w:ilvl="6" w:tplc="C1AED76C">
      <w:start w:val="1"/>
      <w:numFmt w:val="decimal"/>
      <w:lvlText w:val="%7."/>
      <w:lvlJc w:val="left"/>
      <w:pPr>
        <w:ind w:left="5040" w:hanging="360"/>
      </w:pPr>
    </w:lvl>
    <w:lvl w:ilvl="7" w:tplc="FEC0D634">
      <w:start w:val="1"/>
      <w:numFmt w:val="lowerLetter"/>
      <w:lvlText w:val="%8."/>
      <w:lvlJc w:val="left"/>
      <w:pPr>
        <w:ind w:left="5760" w:hanging="360"/>
      </w:pPr>
    </w:lvl>
    <w:lvl w:ilvl="8" w:tplc="1AB857A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590C0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CD0B8D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F31A31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AE16AB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C15801"/>
    <w:multiLevelType w:val="hybridMultilevel"/>
    <w:tmpl w:val="7F8A6240"/>
    <w:lvl w:ilvl="0" w:tplc="9DBA6530">
      <w:start w:val="1"/>
      <w:numFmt w:val="decimal"/>
      <w:lvlText w:val="%1."/>
      <w:lvlJc w:val="left"/>
      <w:pPr>
        <w:ind w:left="720" w:hanging="360"/>
      </w:pPr>
    </w:lvl>
    <w:lvl w:ilvl="1" w:tplc="4680155C">
      <w:start w:val="1"/>
      <w:numFmt w:val="lowerLetter"/>
      <w:lvlText w:val="%2."/>
      <w:lvlJc w:val="left"/>
      <w:pPr>
        <w:ind w:left="1440" w:hanging="360"/>
      </w:pPr>
    </w:lvl>
    <w:lvl w:ilvl="2" w:tplc="B9E2ABF6">
      <w:start w:val="1"/>
      <w:numFmt w:val="lowerRoman"/>
      <w:lvlText w:val="%3."/>
      <w:lvlJc w:val="right"/>
      <w:pPr>
        <w:ind w:left="2160" w:hanging="180"/>
      </w:pPr>
    </w:lvl>
    <w:lvl w:ilvl="3" w:tplc="70A4A286">
      <w:start w:val="1"/>
      <w:numFmt w:val="decimal"/>
      <w:lvlText w:val="%4."/>
      <w:lvlJc w:val="left"/>
      <w:pPr>
        <w:ind w:left="2880" w:hanging="360"/>
      </w:pPr>
    </w:lvl>
    <w:lvl w:ilvl="4" w:tplc="6F72DC3E">
      <w:start w:val="1"/>
      <w:numFmt w:val="lowerLetter"/>
      <w:lvlText w:val="%5."/>
      <w:lvlJc w:val="left"/>
      <w:pPr>
        <w:ind w:left="3600" w:hanging="360"/>
      </w:pPr>
    </w:lvl>
    <w:lvl w:ilvl="5" w:tplc="D7069794">
      <w:start w:val="1"/>
      <w:numFmt w:val="lowerRoman"/>
      <w:lvlText w:val="%6."/>
      <w:lvlJc w:val="right"/>
      <w:pPr>
        <w:ind w:left="4320" w:hanging="180"/>
      </w:pPr>
    </w:lvl>
    <w:lvl w:ilvl="6" w:tplc="A7B444DC">
      <w:start w:val="1"/>
      <w:numFmt w:val="decimal"/>
      <w:lvlText w:val="%7."/>
      <w:lvlJc w:val="left"/>
      <w:pPr>
        <w:ind w:left="5040" w:hanging="360"/>
      </w:pPr>
    </w:lvl>
    <w:lvl w:ilvl="7" w:tplc="FC04CCD8">
      <w:start w:val="1"/>
      <w:numFmt w:val="lowerLetter"/>
      <w:lvlText w:val="%8."/>
      <w:lvlJc w:val="left"/>
      <w:pPr>
        <w:ind w:left="5760" w:hanging="360"/>
      </w:pPr>
    </w:lvl>
    <w:lvl w:ilvl="8" w:tplc="314A4E84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C57497F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9A19F8"/>
    <w:multiLevelType w:val="hybridMultilevel"/>
    <w:tmpl w:val="D204867E"/>
    <w:lvl w:ilvl="0" w:tplc="1C2E8B4A">
      <w:start w:val="1"/>
      <w:numFmt w:val="decimal"/>
      <w:lvlText w:val="%1."/>
      <w:lvlJc w:val="left"/>
      <w:pPr>
        <w:ind w:left="720" w:hanging="360"/>
      </w:pPr>
    </w:lvl>
    <w:lvl w:ilvl="1" w:tplc="22741DE0">
      <w:start w:val="1"/>
      <w:numFmt w:val="lowerLetter"/>
      <w:lvlText w:val="%2."/>
      <w:lvlJc w:val="left"/>
      <w:pPr>
        <w:ind w:left="1440" w:hanging="360"/>
      </w:pPr>
    </w:lvl>
    <w:lvl w:ilvl="2" w:tplc="5F104D02">
      <w:start w:val="1"/>
      <w:numFmt w:val="lowerRoman"/>
      <w:lvlText w:val="%3."/>
      <w:lvlJc w:val="right"/>
      <w:pPr>
        <w:ind w:left="2160" w:hanging="180"/>
      </w:pPr>
    </w:lvl>
    <w:lvl w:ilvl="3" w:tplc="B6B61A04">
      <w:start w:val="1"/>
      <w:numFmt w:val="decimal"/>
      <w:lvlText w:val="%4."/>
      <w:lvlJc w:val="left"/>
      <w:pPr>
        <w:ind w:left="2880" w:hanging="360"/>
      </w:pPr>
    </w:lvl>
    <w:lvl w:ilvl="4" w:tplc="5784D574">
      <w:start w:val="1"/>
      <w:numFmt w:val="lowerLetter"/>
      <w:lvlText w:val="%5."/>
      <w:lvlJc w:val="left"/>
      <w:pPr>
        <w:ind w:left="3600" w:hanging="360"/>
      </w:pPr>
    </w:lvl>
    <w:lvl w:ilvl="5" w:tplc="747675FE">
      <w:start w:val="1"/>
      <w:numFmt w:val="lowerRoman"/>
      <w:lvlText w:val="%6."/>
      <w:lvlJc w:val="right"/>
      <w:pPr>
        <w:ind w:left="4320" w:hanging="180"/>
      </w:pPr>
    </w:lvl>
    <w:lvl w:ilvl="6" w:tplc="F8404524">
      <w:start w:val="1"/>
      <w:numFmt w:val="decimal"/>
      <w:lvlText w:val="%7."/>
      <w:lvlJc w:val="left"/>
      <w:pPr>
        <w:ind w:left="5040" w:hanging="360"/>
      </w:pPr>
    </w:lvl>
    <w:lvl w:ilvl="7" w:tplc="0C8E147E">
      <w:start w:val="1"/>
      <w:numFmt w:val="lowerLetter"/>
      <w:lvlText w:val="%8."/>
      <w:lvlJc w:val="left"/>
      <w:pPr>
        <w:ind w:left="5760" w:hanging="360"/>
      </w:pPr>
    </w:lvl>
    <w:lvl w:ilvl="8" w:tplc="8EA49B72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D26B30"/>
    <w:multiLevelType w:val="hybridMultilevel"/>
    <w:tmpl w:val="7F8A6240"/>
    <w:lvl w:ilvl="0" w:tplc="9DBA6530">
      <w:start w:val="1"/>
      <w:numFmt w:val="decimal"/>
      <w:lvlText w:val="%1."/>
      <w:lvlJc w:val="left"/>
      <w:pPr>
        <w:ind w:left="720" w:hanging="360"/>
      </w:pPr>
    </w:lvl>
    <w:lvl w:ilvl="1" w:tplc="4680155C">
      <w:start w:val="1"/>
      <w:numFmt w:val="lowerLetter"/>
      <w:lvlText w:val="%2."/>
      <w:lvlJc w:val="left"/>
      <w:pPr>
        <w:ind w:left="1440" w:hanging="360"/>
      </w:pPr>
    </w:lvl>
    <w:lvl w:ilvl="2" w:tplc="B9E2ABF6">
      <w:start w:val="1"/>
      <w:numFmt w:val="lowerRoman"/>
      <w:lvlText w:val="%3."/>
      <w:lvlJc w:val="right"/>
      <w:pPr>
        <w:ind w:left="2160" w:hanging="180"/>
      </w:pPr>
    </w:lvl>
    <w:lvl w:ilvl="3" w:tplc="70A4A286">
      <w:start w:val="1"/>
      <w:numFmt w:val="decimal"/>
      <w:lvlText w:val="%4."/>
      <w:lvlJc w:val="left"/>
      <w:pPr>
        <w:ind w:left="2880" w:hanging="360"/>
      </w:pPr>
    </w:lvl>
    <w:lvl w:ilvl="4" w:tplc="6F72DC3E">
      <w:start w:val="1"/>
      <w:numFmt w:val="lowerLetter"/>
      <w:lvlText w:val="%5."/>
      <w:lvlJc w:val="left"/>
      <w:pPr>
        <w:ind w:left="3600" w:hanging="360"/>
      </w:pPr>
    </w:lvl>
    <w:lvl w:ilvl="5" w:tplc="D7069794">
      <w:start w:val="1"/>
      <w:numFmt w:val="lowerRoman"/>
      <w:lvlText w:val="%6."/>
      <w:lvlJc w:val="right"/>
      <w:pPr>
        <w:ind w:left="4320" w:hanging="180"/>
      </w:pPr>
    </w:lvl>
    <w:lvl w:ilvl="6" w:tplc="A7B444DC">
      <w:start w:val="1"/>
      <w:numFmt w:val="decimal"/>
      <w:lvlText w:val="%7."/>
      <w:lvlJc w:val="left"/>
      <w:pPr>
        <w:ind w:left="5040" w:hanging="360"/>
      </w:pPr>
    </w:lvl>
    <w:lvl w:ilvl="7" w:tplc="FC04CCD8">
      <w:start w:val="1"/>
      <w:numFmt w:val="lowerLetter"/>
      <w:lvlText w:val="%8."/>
      <w:lvlJc w:val="left"/>
      <w:pPr>
        <w:ind w:left="5760" w:hanging="360"/>
      </w:pPr>
    </w:lvl>
    <w:lvl w:ilvl="8" w:tplc="314A4E84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C302C2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D24F67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114381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2" w15:restartNumberingAfterBreak="0">
    <w:nsid w:val="69F64FEF"/>
    <w:multiLevelType w:val="hybridMultilevel"/>
    <w:tmpl w:val="7F8A6240"/>
    <w:lvl w:ilvl="0" w:tplc="9DBA6530">
      <w:start w:val="1"/>
      <w:numFmt w:val="decimal"/>
      <w:lvlText w:val="%1."/>
      <w:lvlJc w:val="left"/>
      <w:pPr>
        <w:ind w:left="720" w:hanging="360"/>
      </w:pPr>
    </w:lvl>
    <w:lvl w:ilvl="1" w:tplc="4680155C">
      <w:start w:val="1"/>
      <w:numFmt w:val="lowerLetter"/>
      <w:lvlText w:val="%2."/>
      <w:lvlJc w:val="left"/>
      <w:pPr>
        <w:ind w:left="1440" w:hanging="360"/>
      </w:pPr>
    </w:lvl>
    <w:lvl w:ilvl="2" w:tplc="B9E2ABF6">
      <w:start w:val="1"/>
      <w:numFmt w:val="lowerRoman"/>
      <w:lvlText w:val="%3."/>
      <w:lvlJc w:val="right"/>
      <w:pPr>
        <w:ind w:left="2160" w:hanging="180"/>
      </w:pPr>
    </w:lvl>
    <w:lvl w:ilvl="3" w:tplc="70A4A286">
      <w:start w:val="1"/>
      <w:numFmt w:val="decimal"/>
      <w:lvlText w:val="%4."/>
      <w:lvlJc w:val="left"/>
      <w:pPr>
        <w:ind w:left="2880" w:hanging="360"/>
      </w:pPr>
    </w:lvl>
    <w:lvl w:ilvl="4" w:tplc="6F72DC3E">
      <w:start w:val="1"/>
      <w:numFmt w:val="lowerLetter"/>
      <w:lvlText w:val="%5."/>
      <w:lvlJc w:val="left"/>
      <w:pPr>
        <w:ind w:left="3600" w:hanging="360"/>
      </w:pPr>
    </w:lvl>
    <w:lvl w:ilvl="5" w:tplc="D7069794">
      <w:start w:val="1"/>
      <w:numFmt w:val="lowerRoman"/>
      <w:lvlText w:val="%6."/>
      <w:lvlJc w:val="right"/>
      <w:pPr>
        <w:ind w:left="4320" w:hanging="180"/>
      </w:pPr>
    </w:lvl>
    <w:lvl w:ilvl="6" w:tplc="A7B444DC">
      <w:start w:val="1"/>
      <w:numFmt w:val="decimal"/>
      <w:lvlText w:val="%7."/>
      <w:lvlJc w:val="left"/>
      <w:pPr>
        <w:ind w:left="5040" w:hanging="360"/>
      </w:pPr>
    </w:lvl>
    <w:lvl w:ilvl="7" w:tplc="FC04CCD8">
      <w:start w:val="1"/>
      <w:numFmt w:val="lowerLetter"/>
      <w:lvlText w:val="%8."/>
      <w:lvlJc w:val="left"/>
      <w:pPr>
        <w:ind w:left="5760" w:hanging="360"/>
      </w:pPr>
    </w:lvl>
    <w:lvl w:ilvl="8" w:tplc="314A4E84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0E5F7C"/>
    <w:multiLevelType w:val="hybridMultilevel"/>
    <w:tmpl w:val="D694ABE4"/>
    <w:lvl w:ilvl="0" w:tplc="F800DE2C">
      <w:start w:val="1"/>
      <w:numFmt w:val="decimal"/>
      <w:lvlText w:val="%1."/>
      <w:lvlJc w:val="left"/>
      <w:pPr>
        <w:ind w:left="720" w:hanging="360"/>
      </w:pPr>
    </w:lvl>
    <w:lvl w:ilvl="1" w:tplc="EAFA20CA">
      <w:start w:val="1"/>
      <w:numFmt w:val="lowerLetter"/>
      <w:lvlText w:val="%2."/>
      <w:lvlJc w:val="left"/>
      <w:pPr>
        <w:ind w:left="1440" w:hanging="360"/>
      </w:pPr>
    </w:lvl>
    <w:lvl w:ilvl="2" w:tplc="36B649B2">
      <w:start w:val="1"/>
      <w:numFmt w:val="lowerRoman"/>
      <w:lvlText w:val="%3."/>
      <w:lvlJc w:val="right"/>
      <w:pPr>
        <w:ind w:left="2160" w:hanging="180"/>
      </w:pPr>
    </w:lvl>
    <w:lvl w:ilvl="3" w:tplc="B0BA637E">
      <w:start w:val="1"/>
      <w:numFmt w:val="decimal"/>
      <w:lvlText w:val="%4."/>
      <w:lvlJc w:val="left"/>
      <w:pPr>
        <w:ind w:left="2880" w:hanging="360"/>
      </w:pPr>
    </w:lvl>
    <w:lvl w:ilvl="4" w:tplc="43324B2C">
      <w:start w:val="1"/>
      <w:numFmt w:val="lowerLetter"/>
      <w:lvlText w:val="%5."/>
      <w:lvlJc w:val="left"/>
      <w:pPr>
        <w:ind w:left="3600" w:hanging="360"/>
      </w:pPr>
    </w:lvl>
    <w:lvl w:ilvl="5" w:tplc="67F6A8CC">
      <w:start w:val="1"/>
      <w:numFmt w:val="lowerRoman"/>
      <w:lvlText w:val="%6."/>
      <w:lvlJc w:val="right"/>
      <w:pPr>
        <w:ind w:left="4320" w:hanging="180"/>
      </w:pPr>
    </w:lvl>
    <w:lvl w:ilvl="6" w:tplc="4D7E48A4">
      <w:start w:val="1"/>
      <w:numFmt w:val="decimal"/>
      <w:lvlText w:val="%7."/>
      <w:lvlJc w:val="left"/>
      <w:pPr>
        <w:ind w:left="5040" w:hanging="360"/>
      </w:pPr>
    </w:lvl>
    <w:lvl w:ilvl="7" w:tplc="2EDCF3E6">
      <w:start w:val="1"/>
      <w:numFmt w:val="lowerLetter"/>
      <w:lvlText w:val="%8."/>
      <w:lvlJc w:val="left"/>
      <w:pPr>
        <w:ind w:left="5760" w:hanging="360"/>
      </w:pPr>
    </w:lvl>
    <w:lvl w:ilvl="8" w:tplc="5380E26C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6E5946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9D2B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D720B8A"/>
    <w:multiLevelType w:val="hybridMultilevel"/>
    <w:tmpl w:val="FFFFFFFF"/>
    <w:lvl w:ilvl="0" w:tplc="60E0C492">
      <w:start w:val="1"/>
      <w:numFmt w:val="decimal"/>
      <w:lvlText w:val="%1."/>
      <w:lvlJc w:val="left"/>
      <w:pPr>
        <w:ind w:left="720" w:hanging="360"/>
      </w:pPr>
    </w:lvl>
    <w:lvl w:ilvl="1" w:tplc="99C6E66E">
      <w:start w:val="1"/>
      <w:numFmt w:val="lowerLetter"/>
      <w:lvlText w:val="%2."/>
      <w:lvlJc w:val="left"/>
      <w:pPr>
        <w:ind w:left="1440" w:hanging="360"/>
      </w:pPr>
    </w:lvl>
    <w:lvl w:ilvl="2" w:tplc="CD223864">
      <w:start w:val="1"/>
      <w:numFmt w:val="lowerRoman"/>
      <w:lvlText w:val="%3."/>
      <w:lvlJc w:val="right"/>
      <w:pPr>
        <w:ind w:left="2160" w:hanging="180"/>
      </w:pPr>
    </w:lvl>
    <w:lvl w:ilvl="3" w:tplc="A9246E28">
      <w:start w:val="1"/>
      <w:numFmt w:val="decimal"/>
      <w:lvlText w:val="%4."/>
      <w:lvlJc w:val="left"/>
      <w:pPr>
        <w:ind w:left="2880" w:hanging="360"/>
      </w:pPr>
    </w:lvl>
    <w:lvl w:ilvl="4" w:tplc="943643B6">
      <w:start w:val="1"/>
      <w:numFmt w:val="lowerLetter"/>
      <w:lvlText w:val="%5."/>
      <w:lvlJc w:val="left"/>
      <w:pPr>
        <w:ind w:left="3600" w:hanging="360"/>
      </w:pPr>
    </w:lvl>
    <w:lvl w:ilvl="5" w:tplc="34120940">
      <w:start w:val="1"/>
      <w:numFmt w:val="lowerRoman"/>
      <w:lvlText w:val="%6."/>
      <w:lvlJc w:val="right"/>
      <w:pPr>
        <w:ind w:left="4320" w:hanging="180"/>
      </w:pPr>
    </w:lvl>
    <w:lvl w:ilvl="6" w:tplc="48DA4BAA">
      <w:start w:val="1"/>
      <w:numFmt w:val="decimal"/>
      <w:lvlText w:val="%7."/>
      <w:lvlJc w:val="left"/>
      <w:pPr>
        <w:ind w:left="5040" w:hanging="360"/>
      </w:pPr>
    </w:lvl>
    <w:lvl w:ilvl="7" w:tplc="37DA33CC">
      <w:start w:val="1"/>
      <w:numFmt w:val="lowerLetter"/>
      <w:lvlText w:val="%8."/>
      <w:lvlJc w:val="left"/>
      <w:pPr>
        <w:ind w:left="5760" w:hanging="360"/>
      </w:pPr>
    </w:lvl>
    <w:lvl w:ilvl="8" w:tplc="8C3690C0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4C469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701B0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AA1E43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AB0FA0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30"/>
  </w:num>
  <w:num w:numId="3">
    <w:abstractNumId w:val="46"/>
  </w:num>
  <w:num w:numId="4">
    <w:abstractNumId w:val="53"/>
  </w:num>
  <w:num w:numId="5">
    <w:abstractNumId w:val="38"/>
  </w:num>
  <w:num w:numId="6">
    <w:abstractNumId w:val="18"/>
  </w:num>
  <w:num w:numId="7">
    <w:abstractNumId w:val="32"/>
  </w:num>
  <w:num w:numId="8">
    <w:abstractNumId w:val="0"/>
  </w:num>
  <w:num w:numId="9">
    <w:abstractNumId w:val="45"/>
  </w:num>
  <w:num w:numId="10">
    <w:abstractNumId w:val="15"/>
  </w:num>
  <w:num w:numId="11">
    <w:abstractNumId w:val="51"/>
  </w:num>
  <w:num w:numId="12">
    <w:abstractNumId w:val="49"/>
  </w:num>
  <w:num w:numId="13">
    <w:abstractNumId w:val="58"/>
  </w:num>
  <w:num w:numId="14">
    <w:abstractNumId w:val="56"/>
  </w:num>
  <w:num w:numId="15">
    <w:abstractNumId w:val="42"/>
  </w:num>
  <w:num w:numId="16">
    <w:abstractNumId w:val="22"/>
  </w:num>
  <w:num w:numId="17">
    <w:abstractNumId w:val="55"/>
  </w:num>
  <w:num w:numId="18">
    <w:abstractNumId w:val="6"/>
  </w:num>
  <w:num w:numId="19">
    <w:abstractNumId w:val="10"/>
  </w:num>
  <w:num w:numId="20">
    <w:abstractNumId w:val="35"/>
  </w:num>
  <w:num w:numId="21">
    <w:abstractNumId w:val="48"/>
  </w:num>
  <w:num w:numId="22">
    <w:abstractNumId w:val="5"/>
  </w:num>
  <w:num w:numId="23">
    <w:abstractNumId w:val="28"/>
  </w:num>
  <w:num w:numId="24">
    <w:abstractNumId w:val="41"/>
  </w:num>
  <w:num w:numId="25">
    <w:abstractNumId w:val="23"/>
  </w:num>
  <w:num w:numId="26">
    <w:abstractNumId w:val="40"/>
  </w:num>
  <w:num w:numId="27">
    <w:abstractNumId w:val="20"/>
  </w:num>
  <w:num w:numId="28">
    <w:abstractNumId w:val="21"/>
  </w:num>
  <w:num w:numId="29">
    <w:abstractNumId w:val="14"/>
  </w:num>
  <w:num w:numId="30">
    <w:abstractNumId w:val="37"/>
  </w:num>
  <w:num w:numId="31">
    <w:abstractNumId w:val="26"/>
  </w:num>
  <w:num w:numId="32">
    <w:abstractNumId w:val="2"/>
  </w:num>
  <w:num w:numId="33">
    <w:abstractNumId w:val="7"/>
  </w:num>
  <w:num w:numId="34">
    <w:abstractNumId w:val="25"/>
  </w:num>
  <w:num w:numId="35">
    <w:abstractNumId w:val="59"/>
  </w:num>
  <w:num w:numId="36">
    <w:abstractNumId w:val="39"/>
  </w:num>
  <w:num w:numId="37">
    <w:abstractNumId w:val="29"/>
  </w:num>
  <w:num w:numId="38">
    <w:abstractNumId w:val="31"/>
  </w:num>
  <w:num w:numId="39">
    <w:abstractNumId w:val="44"/>
  </w:num>
  <w:num w:numId="40">
    <w:abstractNumId w:val="24"/>
  </w:num>
  <w:num w:numId="41">
    <w:abstractNumId w:val="11"/>
  </w:num>
  <w:num w:numId="42">
    <w:abstractNumId w:val="50"/>
  </w:num>
  <w:num w:numId="43">
    <w:abstractNumId w:val="17"/>
  </w:num>
  <w:num w:numId="44">
    <w:abstractNumId w:val="57"/>
  </w:num>
  <w:num w:numId="45">
    <w:abstractNumId w:val="8"/>
  </w:num>
  <w:num w:numId="46">
    <w:abstractNumId w:val="27"/>
  </w:num>
  <w:num w:numId="47">
    <w:abstractNumId w:val="12"/>
  </w:num>
  <w:num w:numId="48">
    <w:abstractNumId w:val="34"/>
  </w:num>
  <w:num w:numId="49">
    <w:abstractNumId w:val="36"/>
  </w:num>
  <w:num w:numId="50">
    <w:abstractNumId w:val="54"/>
  </w:num>
  <w:num w:numId="51">
    <w:abstractNumId w:val="60"/>
  </w:num>
  <w:num w:numId="52">
    <w:abstractNumId w:val="16"/>
  </w:num>
  <w:num w:numId="53">
    <w:abstractNumId w:val="3"/>
  </w:num>
  <w:num w:numId="54">
    <w:abstractNumId w:val="9"/>
  </w:num>
  <w:num w:numId="55">
    <w:abstractNumId w:val="33"/>
  </w:num>
  <w:num w:numId="56">
    <w:abstractNumId w:val="4"/>
  </w:num>
  <w:num w:numId="57">
    <w:abstractNumId w:val="13"/>
  </w:num>
  <w:num w:numId="58">
    <w:abstractNumId w:val="19"/>
  </w:num>
  <w:num w:numId="59">
    <w:abstractNumId w:val="47"/>
  </w:num>
  <w:num w:numId="60">
    <w:abstractNumId w:val="1"/>
  </w:num>
  <w:num w:numId="61">
    <w:abstractNumId w:val="4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AF"/>
    <w:rsid w:val="0000642B"/>
    <w:rsid w:val="00012D7B"/>
    <w:rsid w:val="00013CAF"/>
    <w:rsid w:val="00016409"/>
    <w:rsid w:val="0002576B"/>
    <w:rsid w:val="000266C1"/>
    <w:rsid w:val="00032679"/>
    <w:rsid w:val="00033D62"/>
    <w:rsid w:val="000379FC"/>
    <w:rsid w:val="00041975"/>
    <w:rsid w:val="000465C2"/>
    <w:rsid w:val="00047D8B"/>
    <w:rsid w:val="00050347"/>
    <w:rsid w:val="00050FFD"/>
    <w:rsid w:val="000519E3"/>
    <w:rsid w:val="000528BC"/>
    <w:rsid w:val="0005448B"/>
    <w:rsid w:val="000705C8"/>
    <w:rsid w:val="00072CFF"/>
    <w:rsid w:val="00076EAA"/>
    <w:rsid w:val="00081754"/>
    <w:rsid w:val="00083DEE"/>
    <w:rsid w:val="00086867"/>
    <w:rsid w:val="00086868"/>
    <w:rsid w:val="00086F75"/>
    <w:rsid w:val="00093816"/>
    <w:rsid w:val="000A0E7B"/>
    <w:rsid w:val="000A36D0"/>
    <w:rsid w:val="000A4D5C"/>
    <w:rsid w:val="000A53FE"/>
    <w:rsid w:val="000A540B"/>
    <w:rsid w:val="000A6677"/>
    <w:rsid w:val="000B481B"/>
    <w:rsid w:val="000B7000"/>
    <w:rsid w:val="000C0AE6"/>
    <w:rsid w:val="000C5EAE"/>
    <w:rsid w:val="000C7107"/>
    <w:rsid w:val="000C7878"/>
    <w:rsid w:val="000C7E2A"/>
    <w:rsid w:val="000D02B5"/>
    <w:rsid w:val="000D1825"/>
    <w:rsid w:val="000E1BAE"/>
    <w:rsid w:val="000E2BD8"/>
    <w:rsid w:val="000E4793"/>
    <w:rsid w:val="000F6A6F"/>
    <w:rsid w:val="000F755F"/>
    <w:rsid w:val="00101661"/>
    <w:rsid w:val="00114D4A"/>
    <w:rsid w:val="00115C9A"/>
    <w:rsid w:val="0012209E"/>
    <w:rsid w:val="00123BEF"/>
    <w:rsid w:val="001248CE"/>
    <w:rsid w:val="0013799B"/>
    <w:rsid w:val="00142B44"/>
    <w:rsid w:val="00145797"/>
    <w:rsid w:val="0014723A"/>
    <w:rsid w:val="00152ADE"/>
    <w:rsid w:val="00153988"/>
    <w:rsid w:val="0016158C"/>
    <w:rsid w:val="00162F7F"/>
    <w:rsid w:val="00167F9B"/>
    <w:rsid w:val="00181821"/>
    <w:rsid w:val="00183527"/>
    <w:rsid w:val="00185E64"/>
    <w:rsid w:val="00186029"/>
    <w:rsid w:val="001863FF"/>
    <w:rsid w:val="00187575"/>
    <w:rsid w:val="001926FD"/>
    <w:rsid w:val="001A2C79"/>
    <w:rsid w:val="001A60AC"/>
    <w:rsid w:val="001B0AF0"/>
    <w:rsid w:val="001B4D48"/>
    <w:rsid w:val="001B6DC2"/>
    <w:rsid w:val="001C1F0A"/>
    <w:rsid w:val="001C21FD"/>
    <w:rsid w:val="001C605F"/>
    <w:rsid w:val="001C6658"/>
    <w:rsid w:val="001D5117"/>
    <w:rsid w:val="001D728A"/>
    <w:rsid w:val="001D762A"/>
    <w:rsid w:val="001D7702"/>
    <w:rsid w:val="001E0B68"/>
    <w:rsid w:val="001E597A"/>
    <w:rsid w:val="001E5E15"/>
    <w:rsid w:val="001F03AE"/>
    <w:rsid w:val="001F1490"/>
    <w:rsid w:val="001F7DF6"/>
    <w:rsid w:val="0020024F"/>
    <w:rsid w:val="00201AA3"/>
    <w:rsid w:val="002039DB"/>
    <w:rsid w:val="00203A10"/>
    <w:rsid w:val="002058ED"/>
    <w:rsid w:val="00207FA4"/>
    <w:rsid w:val="002118F9"/>
    <w:rsid w:val="00211BE8"/>
    <w:rsid w:val="00212610"/>
    <w:rsid w:val="0021494A"/>
    <w:rsid w:val="00214AD1"/>
    <w:rsid w:val="00221A2C"/>
    <w:rsid w:val="00223659"/>
    <w:rsid w:val="00227870"/>
    <w:rsid w:val="00232159"/>
    <w:rsid w:val="002361B1"/>
    <w:rsid w:val="00240CB1"/>
    <w:rsid w:val="00241189"/>
    <w:rsid w:val="00251D3E"/>
    <w:rsid w:val="00252E20"/>
    <w:rsid w:val="00253475"/>
    <w:rsid w:val="00253488"/>
    <w:rsid w:val="00255B17"/>
    <w:rsid w:val="00257312"/>
    <w:rsid w:val="00261EE2"/>
    <w:rsid w:val="00263B4E"/>
    <w:rsid w:val="00264360"/>
    <w:rsid w:val="00266E31"/>
    <w:rsid w:val="002777C4"/>
    <w:rsid w:val="00285CAA"/>
    <w:rsid w:val="00286BF7"/>
    <w:rsid w:val="002903E2"/>
    <w:rsid w:val="002961F8"/>
    <w:rsid w:val="00297E52"/>
    <w:rsid w:val="002A228E"/>
    <w:rsid w:val="002A28FC"/>
    <w:rsid w:val="002A5FD7"/>
    <w:rsid w:val="002B37D6"/>
    <w:rsid w:val="002C2DEA"/>
    <w:rsid w:val="002C47AC"/>
    <w:rsid w:val="002C717E"/>
    <w:rsid w:val="002C7318"/>
    <w:rsid w:val="002C788A"/>
    <w:rsid w:val="002C7CB2"/>
    <w:rsid w:val="002D4A3D"/>
    <w:rsid w:val="002E273C"/>
    <w:rsid w:val="002F3213"/>
    <w:rsid w:val="00303B75"/>
    <w:rsid w:val="0030486B"/>
    <w:rsid w:val="00317F1C"/>
    <w:rsid w:val="0032606B"/>
    <w:rsid w:val="00330F72"/>
    <w:rsid w:val="00332B69"/>
    <w:rsid w:val="003376D1"/>
    <w:rsid w:val="00342C7C"/>
    <w:rsid w:val="003563DB"/>
    <w:rsid w:val="00361F03"/>
    <w:rsid w:val="00363DF9"/>
    <w:rsid w:val="00365B42"/>
    <w:rsid w:val="00366692"/>
    <w:rsid w:val="00366A56"/>
    <w:rsid w:val="00373736"/>
    <w:rsid w:val="003777A9"/>
    <w:rsid w:val="00377B87"/>
    <w:rsid w:val="003912F0"/>
    <w:rsid w:val="00394E07"/>
    <w:rsid w:val="00395F61"/>
    <w:rsid w:val="00395FB9"/>
    <w:rsid w:val="003A2EB4"/>
    <w:rsid w:val="003B55A1"/>
    <w:rsid w:val="003C34D4"/>
    <w:rsid w:val="003D043F"/>
    <w:rsid w:val="003D081E"/>
    <w:rsid w:val="003D151C"/>
    <w:rsid w:val="003D273F"/>
    <w:rsid w:val="003D7A5E"/>
    <w:rsid w:val="003E0EA1"/>
    <w:rsid w:val="003E1873"/>
    <w:rsid w:val="003E1A51"/>
    <w:rsid w:val="003F2A1A"/>
    <w:rsid w:val="003F3051"/>
    <w:rsid w:val="003F5060"/>
    <w:rsid w:val="003F741E"/>
    <w:rsid w:val="00401D7E"/>
    <w:rsid w:val="00401FC6"/>
    <w:rsid w:val="0040295B"/>
    <w:rsid w:val="00402D12"/>
    <w:rsid w:val="004034DC"/>
    <w:rsid w:val="004078A2"/>
    <w:rsid w:val="00410C00"/>
    <w:rsid w:val="00422E87"/>
    <w:rsid w:val="00426F1F"/>
    <w:rsid w:val="0043102B"/>
    <w:rsid w:val="00431CCE"/>
    <w:rsid w:val="00437776"/>
    <w:rsid w:val="00440419"/>
    <w:rsid w:val="00443B10"/>
    <w:rsid w:val="00445011"/>
    <w:rsid w:val="00453484"/>
    <w:rsid w:val="00461B1E"/>
    <w:rsid w:val="004650CD"/>
    <w:rsid w:val="004655EF"/>
    <w:rsid w:val="0046611A"/>
    <w:rsid w:val="00474A00"/>
    <w:rsid w:val="004841B9"/>
    <w:rsid w:val="00490198"/>
    <w:rsid w:val="0049099C"/>
    <w:rsid w:val="004A1764"/>
    <w:rsid w:val="004A46CA"/>
    <w:rsid w:val="004A7BE2"/>
    <w:rsid w:val="004A7D58"/>
    <w:rsid w:val="004B0EE6"/>
    <w:rsid w:val="004B531F"/>
    <w:rsid w:val="004C1F45"/>
    <w:rsid w:val="004D146C"/>
    <w:rsid w:val="004D14DB"/>
    <w:rsid w:val="004D2682"/>
    <w:rsid w:val="004D4B9E"/>
    <w:rsid w:val="004D6B7C"/>
    <w:rsid w:val="004E3DCC"/>
    <w:rsid w:val="004F2C01"/>
    <w:rsid w:val="004F5D25"/>
    <w:rsid w:val="004F792E"/>
    <w:rsid w:val="00500E81"/>
    <w:rsid w:val="00502991"/>
    <w:rsid w:val="0050598E"/>
    <w:rsid w:val="00512D5C"/>
    <w:rsid w:val="00512FAF"/>
    <w:rsid w:val="005170E1"/>
    <w:rsid w:val="00520074"/>
    <w:rsid w:val="00520777"/>
    <w:rsid w:val="00521252"/>
    <w:rsid w:val="00527A0C"/>
    <w:rsid w:val="0053087F"/>
    <w:rsid w:val="00534A47"/>
    <w:rsid w:val="005351F3"/>
    <w:rsid w:val="00542BAD"/>
    <w:rsid w:val="005438CC"/>
    <w:rsid w:val="00546299"/>
    <w:rsid w:val="00556907"/>
    <w:rsid w:val="00556D1A"/>
    <w:rsid w:val="00561D2E"/>
    <w:rsid w:val="005645BC"/>
    <w:rsid w:val="00564635"/>
    <w:rsid w:val="0056469F"/>
    <w:rsid w:val="005648E8"/>
    <w:rsid w:val="005731E2"/>
    <w:rsid w:val="00573E84"/>
    <w:rsid w:val="00575F9A"/>
    <w:rsid w:val="005766C9"/>
    <w:rsid w:val="005835BF"/>
    <w:rsid w:val="00583922"/>
    <w:rsid w:val="00591379"/>
    <w:rsid w:val="00594857"/>
    <w:rsid w:val="00595554"/>
    <w:rsid w:val="005A276E"/>
    <w:rsid w:val="005A4442"/>
    <w:rsid w:val="005B2348"/>
    <w:rsid w:val="005B2D99"/>
    <w:rsid w:val="005B6CA7"/>
    <w:rsid w:val="005B7774"/>
    <w:rsid w:val="005C029A"/>
    <w:rsid w:val="005C48C3"/>
    <w:rsid w:val="005E5D17"/>
    <w:rsid w:val="005F0491"/>
    <w:rsid w:val="005F1198"/>
    <w:rsid w:val="005F56C5"/>
    <w:rsid w:val="00612EA7"/>
    <w:rsid w:val="00615046"/>
    <w:rsid w:val="00615724"/>
    <w:rsid w:val="00617FF1"/>
    <w:rsid w:val="006217E0"/>
    <w:rsid w:val="00621BED"/>
    <w:rsid w:val="00630073"/>
    <w:rsid w:val="00630337"/>
    <w:rsid w:val="00630566"/>
    <w:rsid w:val="0063746A"/>
    <w:rsid w:val="00644641"/>
    <w:rsid w:val="00646ACB"/>
    <w:rsid w:val="00646CD0"/>
    <w:rsid w:val="006477F6"/>
    <w:rsid w:val="00650DA5"/>
    <w:rsid w:val="006548A8"/>
    <w:rsid w:val="00654CAF"/>
    <w:rsid w:val="00661C90"/>
    <w:rsid w:val="006674AF"/>
    <w:rsid w:val="00670DE3"/>
    <w:rsid w:val="00673400"/>
    <w:rsid w:val="00676D13"/>
    <w:rsid w:val="0068044A"/>
    <w:rsid w:val="00684D5D"/>
    <w:rsid w:val="00687E2F"/>
    <w:rsid w:val="0069534E"/>
    <w:rsid w:val="006956CB"/>
    <w:rsid w:val="0069631B"/>
    <w:rsid w:val="006A5C29"/>
    <w:rsid w:val="006A60AF"/>
    <w:rsid w:val="006A65A7"/>
    <w:rsid w:val="006B0B65"/>
    <w:rsid w:val="006B3D7E"/>
    <w:rsid w:val="006B48DD"/>
    <w:rsid w:val="006B615B"/>
    <w:rsid w:val="006B77B4"/>
    <w:rsid w:val="006C241A"/>
    <w:rsid w:val="006C3AFF"/>
    <w:rsid w:val="006C3CB3"/>
    <w:rsid w:val="006C7C31"/>
    <w:rsid w:val="006D0A9A"/>
    <w:rsid w:val="006D37F7"/>
    <w:rsid w:val="006D6D72"/>
    <w:rsid w:val="006E2F78"/>
    <w:rsid w:val="006E3BEE"/>
    <w:rsid w:val="006E42E4"/>
    <w:rsid w:val="006E4987"/>
    <w:rsid w:val="006E4ED2"/>
    <w:rsid w:val="006F5318"/>
    <w:rsid w:val="006F7168"/>
    <w:rsid w:val="00703121"/>
    <w:rsid w:val="00705B4F"/>
    <w:rsid w:val="00705E25"/>
    <w:rsid w:val="00717C90"/>
    <w:rsid w:val="007201F3"/>
    <w:rsid w:val="00722628"/>
    <w:rsid w:val="00727D12"/>
    <w:rsid w:val="00733D6C"/>
    <w:rsid w:val="00735E6A"/>
    <w:rsid w:val="007753B7"/>
    <w:rsid w:val="00775E1D"/>
    <w:rsid w:val="007809ED"/>
    <w:rsid w:val="00797F3B"/>
    <w:rsid w:val="007B10F5"/>
    <w:rsid w:val="007B2D09"/>
    <w:rsid w:val="007B4D6A"/>
    <w:rsid w:val="007C150D"/>
    <w:rsid w:val="007D2644"/>
    <w:rsid w:val="007D3385"/>
    <w:rsid w:val="007D44C9"/>
    <w:rsid w:val="007D5616"/>
    <w:rsid w:val="007E187B"/>
    <w:rsid w:val="007E3369"/>
    <w:rsid w:val="007E68AE"/>
    <w:rsid w:val="0080170D"/>
    <w:rsid w:val="00804E89"/>
    <w:rsid w:val="00806EBC"/>
    <w:rsid w:val="00810936"/>
    <w:rsid w:val="008113DE"/>
    <w:rsid w:val="00812E57"/>
    <w:rsid w:val="0081658B"/>
    <w:rsid w:val="008271D0"/>
    <w:rsid w:val="00830B65"/>
    <w:rsid w:val="00831495"/>
    <w:rsid w:val="008322D8"/>
    <w:rsid w:val="008324CB"/>
    <w:rsid w:val="0083643B"/>
    <w:rsid w:val="00852A08"/>
    <w:rsid w:val="00854A9A"/>
    <w:rsid w:val="0085579D"/>
    <w:rsid w:val="00855FFA"/>
    <w:rsid w:val="008560F5"/>
    <w:rsid w:val="0086327E"/>
    <w:rsid w:val="00864C32"/>
    <w:rsid w:val="008704B9"/>
    <w:rsid w:val="00871D0A"/>
    <w:rsid w:val="00872804"/>
    <w:rsid w:val="00873E61"/>
    <w:rsid w:val="00876F9C"/>
    <w:rsid w:val="00894B53"/>
    <w:rsid w:val="00895B0B"/>
    <w:rsid w:val="008A0730"/>
    <w:rsid w:val="008A1809"/>
    <w:rsid w:val="008A5882"/>
    <w:rsid w:val="008A7F64"/>
    <w:rsid w:val="008B1EEE"/>
    <w:rsid w:val="008B1F03"/>
    <w:rsid w:val="008B42AC"/>
    <w:rsid w:val="008C11D7"/>
    <w:rsid w:val="008C235D"/>
    <w:rsid w:val="008C2C3E"/>
    <w:rsid w:val="008C5648"/>
    <w:rsid w:val="008C7DE2"/>
    <w:rsid w:val="008D2520"/>
    <w:rsid w:val="008D354B"/>
    <w:rsid w:val="008D5F4F"/>
    <w:rsid w:val="008E311F"/>
    <w:rsid w:val="008E41CF"/>
    <w:rsid w:val="008E473D"/>
    <w:rsid w:val="008E6048"/>
    <w:rsid w:val="0091058E"/>
    <w:rsid w:val="00922110"/>
    <w:rsid w:val="00925AA6"/>
    <w:rsid w:val="00930E23"/>
    <w:rsid w:val="009343D3"/>
    <w:rsid w:val="00941ADF"/>
    <w:rsid w:val="009422BE"/>
    <w:rsid w:val="00945BC1"/>
    <w:rsid w:val="00952E28"/>
    <w:rsid w:val="00957EC1"/>
    <w:rsid w:val="00960AC3"/>
    <w:rsid w:val="00962FFB"/>
    <w:rsid w:val="00966186"/>
    <w:rsid w:val="00970592"/>
    <w:rsid w:val="009711DF"/>
    <w:rsid w:val="009723F3"/>
    <w:rsid w:val="00984C17"/>
    <w:rsid w:val="0098566B"/>
    <w:rsid w:val="009856CE"/>
    <w:rsid w:val="00987290"/>
    <w:rsid w:val="00990924"/>
    <w:rsid w:val="0099568E"/>
    <w:rsid w:val="0099736E"/>
    <w:rsid w:val="009A5A3A"/>
    <w:rsid w:val="009B311B"/>
    <w:rsid w:val="009B420A"/>
    <w:rsid w:val="009B69DA"/>
    <w:rsid w:val="009C307A"/>
    <w:rsid w:val="009D00EE"/>
    <w:rsid w:val="009D033E"/>
    <w:rsid w:val="009E4C86"/>
    <w:rsid w:val="009F55EC"/>
    <w:rsid w:val="00A013D1"/>
    <w:rsid w:val="00A03BED"/>
    <w:rsid w:val="00A0406E"/>
    <w:rsid w:val="00A07F4C"/>
    <w:rsid w:val="00A149F1"/>
    <w:rsid w:val="00A1511D"/>
    <w:rsid w:val="00A2298F"/>
    <w:rsid w:val="00A22CE8"/>
    <w:rsid w:val="00A2481A"/>
    <w:rsid w:val="00A27150"/>
    <w:rsid w:val="00A27733"/>
    <w:rsid w:val="00A27C4E"/>
    <w:rsid w:val="00A3737A"/>
    <w:rsid w:val="00A43CFC"/>
    <w:rsid w:val="00A45003"/>
    <w:rsid w:val="00A50E80"/>
    <w:rsid w:val="00A5675A"/>
    <w:rsid w:val="00A62957"/>
    <w:rsid w:val="00A6373E"/>
    <w:rsid w:val="00A64B22"/>
    <w:rsid w:val="00A656BD"/>
    <w:rsid w:val="00A6638C"/>
    <w:rsid w:val="00A70EA9"/>
    <w:rsid w:val="00A734D9"/>
    <w:rsid w:val="00A77DCB"/>
    <w:rsid w:val="00A826DD"/>
    <w:rsid w:val="00A83A76"/>
    <w:rsid w:val="00A84180"/>
    <w:rsid w:val="00A84E6F"/>
    <w:rsid w:val="00A870BB"/>
    <w:rsid w:val="00A9087E"/>
    <w:rsid w:val="00A96FE8"/>
    <w:rsid w:val="00A9740D"/>
    <w:rsid w:val="00A976B4"/>
    <w:rsid w:val="00AA2B00"/>
    <w:rsid w:val="00AA2DFE"/>
    <w:rsid w:val="00AA4626"/>
    <w:rsid w:val="00AA7C3B"/>
    <w:rsid w:val="00AB6BBA"/>
    <w:rsid w:val="00AC2A96"/>
    <w:rsid w:val="00AC3E29"/>
    <w:rsid w:val="00AD7559"/>
    <w:rsid w:val="00AF7300"/>
    <w:rsid w:val="00B01725"/>
    <w:rsid w:val="00B02A5C"/>
    <w:rsid w:val="00B04EA9"/>
    <w:rsid w:val="00B0731C"/>
    <w:rsid w:val="00B11B35"/>
    <w:rsid w:val="00B13C5B"/>
    <w:rsid w:val="00B168CD"/>
    <w:rsid w:val="00B20081"/>
    <w:rsid w:val="00B23C37"/>
    <w:rsid w:val="00B27476"/>
    <w:rsid w:val="00B305DC"/>
    <w:rsid w:val="00B335C4"/>
    <w:rsid w:val="00B3437A"/>
    <w:rsid w:val="00B34F08"/>
    <w:rsid w:val="00B35921"/>
    <w:rsid w:val="00B35B60"/>
    <w:rsid w:val="00B423DB"/>
    <w:rsid w:val="00B451D3"/>
    <w:rsid w:val="00B4569E"/>
    <w:rsid w:val="00B50DB6"/>
    <w:rsid w:val="00B5301D"/>
    <w:rsid w:val="00B568CA"/>
    <w:rsid w:val="00B57AEB"/>
    <w:rsid w:val="00B614B4"/>
    <w:rsid w:val="00B75E43"/>
    <w:rsid w:val="00B808A1"/>
    <w:rsid w:val="00B830ED"/>
    <w:rsid w:val="00B84A25"/>
    <w:rsid w:val="00B84F54"/>
    <w:rsid w:val="00B943EF"/>
    <w:rsid w:val="00B96544"/>
    <w:rsid w:val="00BA111B"/>
    <w:rsid w:val="00BA460E"/>
    <w:rsid w:val="00BC37E2"/>
    <w:rsid w:val="00BC5B9B"/>
    <w:rsid w:val="00BC6E63"/>
    <w:rsid w:val="00BC6E99"/>
    <w:rsid w:val="00BC7351"/>
    <w:rsid w:val="00BD51BF"/>
    <w:rsid w:val="00BE3E30"/>
    <w:rsid w:val="00BE79AA"/>
    <w:rsid w:val="00BF2D2B"/>
    <w:rsid w:val="00BF41A0"/>
    <w:rsid w:val="00BF554F"/>
    <w:rsid w:val="00C0183C"/>
    <w:rsid w:val="00C068B6"/>
    <w:rsid w:val="00C07003"/>
    <w:rsid w:val="00C076EC"/>
    <w:rsid w:val="00C0793C"/>
    <w:rsid w:val="00C1000D"/>
    <w:rsid w:val="00C146D0"/>
    <w:rsid w:val="00C1543B"/>
    <w:rsid w:val="00C15EFC"/>
    <w:rsid w:val="00C17332"/>
    <w:rsid w:val="00C20186"/>
    <w:rsid w:val="00C22824"/>
    <w:rsid w:val="00C23014"/>
    <w:rsid w:val="00C243D1"/>
    <w:rsid w:val="00C3206E"/>
    <w:rsid w:val="00C3349A"/>
    <w:rsid w:val="00C3755B"/>
    <w:rsid w:val="00C42EFF"/>
    <w:rsid w:val="00C4422B"/>
    <w:rsid w:val="00C47EED"/>
    <w:rsid w:val="00C53BF6"/>
    <w:rsid w:val="00C55A40"/>
    <w:rsid w:val="00C55CA7"/>
    <w:rsid w:val="00C61DFB"/>
    <w:rsid w:val="00C63672"/>
    <w:rsid w:val="00C66DF1"/>
    <w:rsid w:val="00C67B2E"/>
    <w:rsid w:val="00C67CB9"/>
    <w:rsid w:val="00C71211"/>
    <w:rsid w:val="00C770C0"/>
    <w:rsid w:val="00C84AEE"/>
    <w:rsid w:val="00C86906"/>
    <w:rsid w:val="00C87407"/>
    <w:rsid w:val="00C90819"/>
    <w:rsid w:val="00C940E9"/>
    <w:rsid w:val="00C9532F"/>
    <w:rsid w:val="00C95372"/>
    <w:rsid w:val="00C95A00"/>
    <w:rsid w:val="00C975CC"/>
    <w:rsid w:val="00CA4414"/>
    <w:rsid w:val="00CB0E40"/>
    <w:rsid w:val="00CB6EEB"/>
    <w:rsid w:val="00CC071A"/>
    <w:rsid w:val="00CC1950"/>
    <w:rsid w:val="00CC1AB1"/>
    <w:rsid w:val="00CC554D"/>
    <w:rsid w:val="00CD07DA"/>
    <w:rsid w:val="00CD3C3D"/>
    <w:rsid w:val="00CD4E74"/>
    <w:rsid w:val="00CE05C2"/>
    <w:rsid w:val="00CE2C73"/>
    <w:rsid w:val="00CE4136"/>
    <w:rsid w:val="00CE5FAC"/>
    <w:rsid w:val="00CF47BE"/>
    <w:rsid w:val="00CF6C25"/>
    <w:rsid w:val="00D05024"/>
    <w:rsid w:val="00D05897"/>
    <w:rsid w:val="00D06000"/>
    <w:rsid w:val="00D07816"/>
    <w:rsid w:val="00D07D93"/>
    <w:rsid w:val="00D1488B"/>
    <w:rsid w:val="00D1543E"/>
    <w:rsid w:val="00D23110"/>
    <w:rsid w:val="00D26188"/>
    <w:rsid w:val="00D31938"/>
    <w:rsid w:val="00D34992"/>
    <w:rsid w:val="00D35282"/>
    <w:rsid w:val="00D3677A"/>
    <w:rsid w:val="00D3BE06"/>
    <w:rsid w:val="00D4008C"/>
    <w:rsid w:val="00D41387"/>
    <w:rsid w:val="00D42763"/>
    <w:rsid w:val="00D4362A"/>
    <w:rsid w:val="00D52EF0"/>
    <w:rsid w:val="00D57222"/>
    <w:rsid w:val="00D66103"/>
    <w:rsid w:val="00D77B94"/>
    <w:rsid w:val="00D80342"/>
    <w:rsid w:val="00D8281D"/>
    <w:rsid w:val="00D836FF"/>
    <w:rsid w:val="00D849C5"/>
    <w:rsid w:val="00D87973"/>
    <w:rsid w:val="00D90867"/>
    <w:rsid w:val="00D930F9"/>
    <w:rsid w:val="00D931B6"/>
    <w:rsid w:val="00D94AE8"/>
    <w:rsid w:val="00D95397"/>
    <w:rsid w:val="00D95CAB"/>
    <w:rsid w:val="00DA0849"/>
    <w:rsid w:val="00DA25E6"/>
    <w:rsid w:val="00DB30E1"/>
    <w:rsid w:val="00DC1145"/>
    <w:rsid w:val="00DC420B"/>
    <w:rsid w:val="00DC44DD"/>
    <w:rsid w:val="00DD2A54"/>
    <w:rsid w:val="00DD2A92"/>
    <w:rsid w:val="00DD783F"/>
    <w:rsid w:val="00DD7E55"/>
    <w:rsid w:val="00DE0A5C"/>
    <w:rsid w:val="00DE2F23"/>
    <w:rsid w:val="00DE45E9"/>
    <w:rsid w:val="00DE48D8"/>
    <w:rsid w:val="00DE535E"/>
    <w:rsid w:val="00DF0E00"/>
    <w:rsid w:val="00DF318E"/>
    <w:rsid w:val="00DF32A7"/>
    <w:rsid w:val="00E03B1F"/>
    <w:rsid w:val="00E03F5B"/>
    <w:rsid w:val="00E05B5A"/>
    <w:rsid w:val="00E06BE7"/>
    <w:rsid w:val="00E12442"/>
    <w:rsid w:val="00E236E9"/>
    <w:rsid w:val="00E248A3"/>
    <w:rsid w:val="00E2595F"/>
    <w:rsid w:val="00E27CBE"/>
    <w:rsid w:val="00E33F5A"/>
    <w:rsid w:val="00E44368"/>
    <w:rsid w:val="00E46B3F"/>
    <w:rsid w:val="00E47480"/>
    <w:rsid w:val="00E52B00"/>
    <w:rsid w:val="00E5624F"/>
    <w:rsid w:val="00E62B27"/>
    <w:rsid w:val="00E63897"/>
    <w:rsid w:val="00E6470D"/>
    <w:rsid w:val="00E65B88"/>
    <w:rsid w:val="00E67BD5"/>
    <w:rsid w:val="00E72105"/>
    <w:rsid w:val="00E73A01"/>
    <w:rsid w:val="00E775F4"/>
    <w:rsid w:val="00E82638"/>
    <w:rsid w:val="00E830C8"/>
    <w:rsid w:val="00E83AD0"/>
    <w:rsid w:val="00E872EF"/>
    <w:rsid w:val="00E9175C"/>
    <w:rsid w:val="00E92B51"/>
    <w:rsid w:val="00E95AF1"/>
    <w:rsid w:val="00E975C9"/>
    <w:rsid w:val="00EA1CA2"/>
    <w:rsid w:val="00EA69C3"/>
    <w:rsid w:val="00EB2884"/>
    <w:rsid w:val="00EB4FE9"/>
    <w:rsid w:val="00EB7027"/>
    <w:rsid w:val="00EC00CE"/>
    <w:rsid w:val="00EC061D"/>
    <w:rsid w:val="00EC16D5"/>
    <w:rsid w:val="00EC2680"/>
    <w:rsid w:val="00EC45E3"/>
    <w:rsid w:val="00EE0AC1"/>
    <w:rsid w:val="00EE2B39"/>
    <w:rsid w:val="00EE3FB4"/>
    <w:rsid w:val="00EE549A"/>
    <w:rsid w:val="00EF69E1"/>
    <w:rsid w:val="00F02F9F"/>
    <w:rsid w:val="00F04364"/>
    <w:rsid w:val="00F21371"/>
    <w:rsid w:val="00F233A2"/>
    <w:rsid w:val="00F240E3"/>
    <w:rsid w:val="00F25C41"/>
    <w:rsid w:val="00F31FFC"/>
    <w:rsid w:val="00F40B48"/>
    <w:rsid w:val="00F45854"/>
    <w:rsid w:val="00F47A89"/>
    <w:rsid w:val="00F5050F"/>
    <w:rsid w:val="00F50888"/>
    <w:rsid w:val="00F513CC"/>
    <w:rsid w:val="00F536B8"/>
    <w:rsid w:val="00F54633"/>
    <w:rsid w:val="00F54DC2"/>
    <w:rsid w:val="00F57666"/>
    <w:rsid w:val="00F60B00"/>
    <w:rsid w:val="00F6432E"/>
    <w:rsid w:val="00F76C02"/>
    <w:rsid w:val="00F77891"/>
    <w:rsid w:val="00F83589"/>
    <w:rsid w:val="00F86048"/>
    <w:rsid w:val="00F86CA6"/>
    <w:rsid w:val="00F874BA"/>
    <w:rsid w:val="00F87B4E"/>
    <w:rsid w:val="00F92264"/>
    <w:rsid w:val="00F9428D"/>
    <w:rsid w:val="00F94CDD"/>
    <w:rsid w:val="00F979C7"/>
    <w:rsid w:val="00FB0FA8"/>
    <w:rsid w:val="00FB30AF"/>
    <w:rsid w:val="00FB426E"/>
    <w:rsid w:val="00FB441A"/>
    <w:rsid w:val="00FB6C91"/>
    <w:rsid w:val="00FB7E0B"/>
    <w:rsid w:val="00FC2283"/>
    <w:rsid w:val="00FE3958"/>
    <w:rsid w:val="00FF2953"/>
    <w:rsid w:val="0219B544"/>
    <w:rsid w:val="026EBDA9"/>
    <w:rsid w:val="0298D4B9"/>
    <w:rsid w:val="05289EDA"/>
    <w:rsid w:val="063A75EB"/>
    <w:rsid w:val="069E037B"/>
    <w:rsid w:val="093E96C8"/>
    <w:rsid w:val="09EFFCE9"/>
    <w:rsid w:val="0A09E65E"/>
    <w:rsid w:val="0A3C6042"/>
    <w:rsid w:val="0B50CC9C"/>
    <w:rsid w:val="0BF4F5C2"/>
    <w:rsid w:val="0C7103E3"/>
    <w:rsid w:val="0D120D59"/>
    <w:rsid w:val="0D5CF918"/>
    <w:rsid w:val="0E6B44DB"/>
    <w:rsid w:val="0F4DB1D3"/>
    <w:rsid w:val="0F608A8A"/>
    <w:rsid w:val="0FA4C93E"/>
    <w:rsid w:val="0FF5624D"/>
    <w:rsid w:val="111E84D7"/>
    <w:rsid w:val="11297B08"/>
    <w:rsid w:val="11E7ED80"/>
    <w:rsid w:val="11EEADC4"/>
    <w:rsid w:val="12DAB1B6"/>
    <w:rsid w:val="133A2AC6"/>
    <w:rsid w:val="137726CC"/>
    <w:rsid w:val="137D8D9A"/>
    <w:rsid w:val="13C692F9"/>
    <w:rsid w:val="142443E3"/>
    <w:rsid w:val="14E377FF"/>
    <w:rsid w:val="14F68B25"/>
    <w:rsid w:val="15ACBAAB"/>
    <w:rsid w:val="1613B3DD"/>
    <w:rsid w:val="165F0820"/>
    <w:rsid w:val="18C5A710"/>
    <w:rsid w:val="19752CDF"/>
    <w:rsid w:val="19957780"/>
    <w:rsid w:val="19E30292"/>
    <w:rsid w:val="1A90C0C5"/>
    <w:rsid w:val="1BB36A9D"/>
    <w:rsid w:val="1C37C800"/>
    <w:rsid w:val="1C8FEC23"/>
    <w:rsid w:val="1E34CA9E"/>
    <w:rsid w:val="1ED0FDAF"/>
    <w:rsid w:val="1F2FDCF5"/>
    <w:rsid w:val="2039D9DC"/>
    <w:rsid w:val="216547C7"/>
    <w:rsid w:val="21F22E7B"/>
    <w:rsid w:val="21FAC8E8"/>
    <w:rsid w:val="2250CFAB"/>
    <w:rsid w:val="22B60B99"/>
    <w:rsid w:val="22F1E0C6"/>
    <w:rsid w:val="23E94C61"/>
    <w:rsid w:val="23F87C7C"/>
    <w:rsid w:val="2502D16C"/>
    <w:rsid w:val="2719F0E7"/>
    <w:rsid w:val="283A8D82"/>
    <w:rsid w:val="2A346A19"/>
    <w:rsid w:val="2A8B4DD2"/>
    <w:rsid w:val="2A91DC50"/>
    <w:rsid w:val="2B693D1F"/>
    <w:rsid w:val="2B704233"/>
    <w:rsid w:val="2BE69237"/>
    <w:rsid w:val="2C0D41B0"/>
    <w:rsid w:val="2D44E14C"/>
    <w:rsid w:val="2D69AAF5"/>
    <w:rsid w:val="2DADA420"/>
    <w:rsid w:val="2E582491"/>
    <w:rsid w:val="2F00EE22"/>
    <w:rsid w:val="2FBA310F"/>
    <w:rsid w:val="304B0AF6"/>
    <w:rsid w:val="308A92BF"/>
    <w:rsid w:val="3162118B"/>
    <w:rsid w:val="319D6432"/>
    <w:rsid w:val="31E62805"/>
    <w:rsid w:val="31FCD9E9"/>
    <w:rsid w:val="364181EE"/>
    <w:rsid w:val="3667DC4E"/>
    <w:rsid w:val="37111360"/>
    <w:rsid w:val="375E72C7"/>
    <w:rsid w:val="3770329F"/>
    <w:rsid w:val="379E4079"/>
    <w:rsid w:val="380697E3"/>
    <w:rsid w:val="38439983"/>
    <w:rsid w:val="3993652E"/>
    <w:rsid w:val="3A65B687"/>
    <w:rsid w:val="3ABCE753"/>
    <w:rsid w:val="3ADA6559"/>
    <w:rsid w:val="3B3C8519"/>
    <w:rsid w:val="3C2D8576"/>
    <w:rsid w:val="3D4C6690"/>
    <w:rsid w:val="3DBEC6AE"/>
    <w:rsid w:val="3F891A6D"/>
    <w:rsid w:val="4063B0B7"/>
    <w:rsid w:val="40FCF284"/>
    <w:rsid w:val="4160FEEA"/>
    <w:rsid w:val="4209DD1C"/>
    <w:rsid w:val="42509DC7"/>
    <w:rsid w:val="42A55ADA"/>
    <w:rsid w:val="42D24BC2"/>
    <w:rsid w:val="42DF4479"/>
    <w:rsid w:val="43229404"/>
    <w:rsid w:val="443BE8F8"/>
    <w:rsid w:val="446D0D64"/>
    <w:rsid w:val="458B021F"/>
    <w:rsid w:val="46248A2B"/>
    <w:rsid w:val="46ABC721"/>
    <w:rsid w:val="4856468B"/>
    <w:rsid w:val="489A8CF8"/>
    <w:rsid w:val="491523B8"/>
    <w:rsid w:val="4930057C"/>
    <w:rsid w:val="495DF8D5"/>
    <w:rsid w:val="49D1737C"/>
    <w:rsid w:val="4A1AC710"/>
    <w:rsid w:val="4A4AAB67"/>
    <w:rsid w:val="4A787F5F"/>
    <w:rsid w:val="4C88BD4C"/>
    <w:rsid w:val="4CBD104D"/>
    <w:rsid w:val="4DF3ECCD"/>
    <w:rsid w:val="4E8398D3"/>
    <w:rsid w:val="4EACEFB4"/>
    <w:rsid w:val="4F28B571"/>
    <w:rsid w:val="503E2BDE"/>
    <w:rsid w:val="50C02387"/>
    <w:rsid w:val="5278CE0B"/>
    <w:rsid w:val="52A1E537"/>
    <w:rsid w:val="52B33776"/>
    <w:rsid w:val="534C1A07"/>
    <w:rsid w:val="53EC8FCD"/>
    <w:rsid w:val="556B9795"/>
    <w:rsid w:val="55A20DA8"/>
    <w:rsid w:val="55AD2881"/>
    <w:rsid w:val="571D107B"/>
    <w:rsid w:val="57671D75"/>
    <w:rsid w:val="58B62461"/>
    <w:rsid w:val="5915631A"/>
    <w:rsid w:val="5D8FDC56"/>
    <w:rsid w:val="5E6BE302"/>
    <w:rsid w:val="5EB291EA"/>
    <w:rsid w:val="5F1EEFEF"/>
    <w:rsid w:val="5FC6B9DF"/>
    <w:rsid w:val="600B0C0D"/>
    <w:rsid w:val="623540A8"/>
    <w:rsid w:val="624481CA"/>
    <w:rsid w:val="62894233"/>
    <w:rsid w:val="62899998"/>
    <w:rsid w:val="62A87F0A"/>
    <w:rsid w:val="635ADCD4"/>
    <w:rsid w:val="63649692"/>
    <w:rsid w:val="64F27A7B"/>
    <w:rsid w:val="65095797"/>
    <w:rsid w:val="651BF571"/>
    <w:rsid w:val="6523E258"/>
    <w:rsid w:val="660E5177"/>
    <w:rsid w:val="66164537"/>
    <w:rsid w:val="666FBD70"/>
    <w:rsid w:val="66C218D1"/>
    <w:rsid w:val="673CC8D4"/>
    <w:rsid w:val="6859539C"/>
    <w:rsid w:val="6866DCEC"/>
    <w:rsid w:val="6A11BD57"/>
    <w:rsid w:val="6A509227"/>
    <w:rsid w:val="6AB4D0BF"/>
    <w:rsid w:val="6ACFF493"/>
    <w:rsid w:val="6AF8073C"/>
    <w:rsid w:val="6B601299"/>
    <w:rsid w:val="6B69D5AC"/>
    <w:rsid w:val="6BE69377"/>
    <w:rsid w:val="6CE90EAB"/>
    <w:rsid w:val="6D1A10FD"/>
    <w:rsid w:val="6E4F4B5B"/>
    <w:rsid w:val="6E6787A2"/>
    <w:rsid w:val="6EA04ACF"/>
    <w:rsid w:val="6EF6B5C5"/>
    <w:rsid w:val="702A5FBF"/>
    <w:rsid w:val="70E0A65E"/>
    <w:rsid w:val="713EC141"/>
    <w:rsid w:val="71C2F749"/>
    <w:rsid w:val="73587811"/>
    <w:rsid w:val="736713C3"/>
    <w:rsid w:val="73AD1CEC"/>
    <w:rsid w:val="7473540E"/>
    <w:rsid w:val="74C3D7EA"/>
    <w:rsid w:val="753925C7"/>
    <w:rsid w:val="754F38A8"/>
    <w:rsid w:val="756574F9"/>
    <w:rsid w:val="758AA711"/>
    <w:rsid w:val="76E01263"/>
    <w:rsid w:val="777362B1"/>
    <w:rsid w:val="785EA2D7"/>
    <w:rsid w:val="79C85509"/>
    <w:rsid w:val="7ACDCA53"/>
    <w:rsid w:val="7BF9A305"/>
    <w:rsid w:val="7CB7D817"/>
    <w:rsid w:val="7CBCD852"/>
    <w:rsid w:val="7D328C88"/>
    <w:rsid w:val="7E570FD3"/>
    <w:rsid w:val="7F7E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563E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8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8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8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8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115C9A"/>
  </w:style>
  <w:style w:type="character" w:customStyle="1" w:styleId="eop">
    <w:name w:val="eop"/>
    <w:basedOn w:val="DefaultParagraphFont"/>
    <w:rsid w:val="00806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CF939A1FFCA4AACFD02C563266947" ma:contentTypeVersion="8" ma:contentTypeDescription="Create a new document." ma:contentTypeScope="" ma:versionID="7d86e10e5749d1036ec3501be6204579">
  <xsd:schema xmlns:xsd="http://www.w3.org/2001/XMLSchema" xmlns:xs="http://www.w3.org/2001/XMLSchema" xmlns:p="http://schemas.microsoft.com/office/2006/metadata/properties" xmlns:ns2="4cef747c-45bf-4978-9c48-8036d51767c7" targetNamespace="http://schemas.microsoft.com/office/2006/metadata/properties" ma:root="true" ma:fieldsID="68453b089bba05351f907f3607dfd1c2" ns2:_="">
    <xsd:import namespace="4cef747c-45bf-4978-9c48-8036d5176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f747c-45bf-4978-9c48-8036d5176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1278BD-C1B5-48C6-9E30-8DFBEACFB6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A7A326-4278-42C0-8BC8-67B3CD3EF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f747c-45bf-4978-9c48-8036d5176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B1B731-730B-4CC2-BA85-DC08435F8F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6E11077-C5BA-46D5-BD52-C31945152B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630</TotalTime>
  <Pages>7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</vt:lpstr>
    </vt:vector>
  </TitlesOfParts>
  <Company>&lt;Company Name&gt;</Company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</dc:title>
  <dc:subject>Hotel Management System</dc:subject>
  <dc:creator>Huy Nguyen</dc:creator>
  <cp:keywords/>
  <dc:description/>
  <cp:lastModifiedBy>Hữu Phương Phạm Nguyễn</cp:lastModifiedBy>
  <cp:revision>407</cp:revision>
  <cp:lastPrinted>1900-12-31T16:59:00Z</cp:lastPrinted>
  <dcterms:created xsi:type="dcterms:W3CDTF">2020-06-26T17:38:00Z</dcterms:created>
  <dcterms:modified xsi:type="dcterms:W3CDTF">2021-01-03T13:20:00Z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0x010100AD3CF939A1FFCA4AACFD02C563266947</vt:lpwstr>
  </property>
</Properties>
</file>